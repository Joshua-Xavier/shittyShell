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649" w:tblpY="566"/>
        <w:tblW w:w="14283" w:type="dxa"/>
        <w:tblLook w:val="04A0" w:firstRow="1" w:lastRow="0" w:firstColumn="1" w:lastColumn="0" w:noHBand="0" w:noVBand="1"/>
      </w:tblPr>
      <w:tblGrid>
        <w:gridCol w:w="2235"/>
        <w:gridCol w:w="2835"/>
        <w:gridCol w:w="1275"/>
        <w:gridCol w:w="1276"/>
        <w:gridCol w:w="6662"/>
      </w:tblGrid>
      <w:tr w:rsidR="00215D62" w14:paraId="5107D93E" w14:textId="77777777" w:rsidTr="00215D62">
        <w:tc>
          <w:tcPr>
            <w:tcW w:w="2235" w:type="dxa"/>
          </w:tcPr>
          <w:p w14:paraId="14EBAD0B" w14:textId="77777777" w:rsidR="00215D62" w:rsidRDefault="00215D62" w:rsidP="00215D62">
            <w:r>
              <w:t>Function</w:t>
            </w:r>
          </w:p>
        </w:tc>
        <w:tc>
          <w:tcPr>
            <w:tcW w:w="2835" w:type="dxa"/>
          </w:tcPr>
          <w:p w14:paraId="305A3578" w14:textId="77777777" w:rsidR="00215D62" w:rsidRDefault="00215D62" w:rsidP="00215D62">
            <w:r>
              <w:t>Input</w:t>
            </w:r>
          </w:p>
        </w:tc>
        <w:tc>
          <w:tcPr>
            <w:tcW w:w="1275" w:type="dxa"/>
          </w:tcPr>
          <w:p w14:paraId="0FC21876" w14:textId="77777777" w:rsidR="00215D62" w:rsidRDefault="00215D62" w:rsidP="00215D62">
            <w:r>
              <w:t>Pass 1</w:t>
            </w:r>
          </w:p>
        </w:tc>
        <w:tc>
          <w:tcPr>
            <w:tcW w:w="1276" w:type="dxa"/>
          </w:tcPr>
          <w:p w14:paraId="24310E82" w14:textId="77777777" w:rsidR="00215D62" w:rsidRDefault="00215D62" w:rsidP="00215D62">
            <w:r>
              <w:t xml:space="preserve">Pass 2 </w:t>
            </w:r>
          </w:p>
        </w:tc>
        <w:tc>
          <w:tcPr>
            <w:tcW w:w="6662" w:type="dxa"/>
          </w:tcPr>
          <w:p w14:paraId="09064814" w14:textId="77777777" w:rsidR="00215D62" w:rsidRDefault="00215D62" w:rsidP="00215D62">
            <w:r>
              <w:t>Comments</w:t>
            </w:r>
          </w:p>
        </w:tc>
      </w:tr>
      <w:tr w:rsidR="00215D62" w14:paraId="666BA1A8" w14:textId="77777777" w:rsidTr="00215D62">
        <w:tc>
          <w:tcPr>
            <w:tcW w:w="2235" w:type="dxa"/>
          </w:tcPr>
          <w:p w14:paraId="3525FF48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0DBF4C3E" w14:textId="77777777" w:rsidR="00215D62" w:rsidRDefault="00215D62" w:rsidP="00215D62">
            <w:r>
              <w:t>Clear[noarg]</w:t>
            </w:r>
          </w:p>
        </w:tc>
        <w:tc>
          <w:tcPr>
            <w:tcW w:w="1275" w:type="dxa"/>
          </w:tcPr>
          <w:p w14:paraId="7EDCAD41" w14:textId="77777777" w:rsidR="00215D62" w:rsidRDefault="00215D62" w:rsidP="00215D62"/>
        </w:tc>
        <w:tc>
          <w:tcPr>
            <w:tcW w:w="1276" w:type="dxa"/>
          </w:tcPr>
          <w:p w14:paraId="72EF826F" w14:textId="77777777" w:rsidR="00215D62" w:rsidRDefault="00215D62" w:rsidP="00215D62"/>
        </w:tc>
        <w:tc>
          <w:tcPr>
            <w:tcW w:w="6662" w:type="dxa"/>
          </w:tcPr>
          <w:p w14:paraId="696BC4D9" w14:textId="77777777" w:rsidR="00215D62" w:rsidRDefault="00215D62" w:rsidP="00215D62"/>
        </w:tc>
      </w:tr>
      <w:tr w:rsidR="00215D62" w14:paraId="7F123A15" w14:textId="77777777" w:rsidTr="00215D62">
        <w:tc>
          <w:tcPr>
            <w:tcW w:w="2235" w:type="dxa"/>
          </w:tcPr>
          <w:p w14:paraId="4A25884A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1CEA6C0E" w14:textId="77777777" w:rsidR="00215D62" w:rsidRDefault="00215D62" w:rsidP="00215D62">
            <w:r>
              <w:t>Clear [noarg]</w:t>
            </w:r>
          </w:p>
        </w:tc>
        <w:tc>
          <w:tcPr>
            <w:tcW w:w="1275" w:type="dxa"/>
          </w:tcPr>
          <w:p w14:paraId="68402183" w14:textId="77777777" w:rsidR="00215D62" w:rsidRDefault="00215D62" w:rsidP="00215D62"/>
        </w:tc>
        <w:tc>
          <w:tcPr>
            <w:tcW w:w="1276" w:type="dxa"/>
          </w:tcPr>
          <w:p w14:paraId="7F5282EA" w14:textId="77777777" w:rsidR="00215D62" w:rsidRDefault="00215D62" w:rsidP="00215D62"/>
        </w:tc>
        <w:tc>
          <w:tcPr>
            <w:tcW w:w="6662" w:type="dxa"/>
          </w:tcPr>
          <w:p w14:paraId="1B755388" w14:textId="77777777" w:rsidR="00215D62" w:rsidRDefault="00215D62" w:rsidP="00215D62"/>
        </w:tc>
      </w:tr>
      <w:tr w:rsidR="00215D62" w14:paraId="20487C8D" w14:textId="77777777" w:rsidTr="00215D62">
        <w:tc>
          <w:tcPr>
            <w:tcW w:w="2235" w:type="dxa"/>
          </w:tcPr>
          <w:p w14:paraId="794B21E0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525F7E18" w14:textId="77777777" w:rsidR="00215D62" w:rsidRDefault="00215D62" w:rsidP="00215D62">
            <w:r>
              <w:t>Clear [arg]</w:t>
            </w:r>
          </w:p>
        </w:tc>
        <w:tc>
          <w:tcPr>
            <w:tcW w:w="1275" w:type="dxa"/>
          </w:tcPr>
          <w:p w14:paraId="347531F7" w14:textId="77777777" w:rsidR="00215D62" w:rsidRDefault="00215D62" w:rsidP="00215D62"/>
        </w:tc>
        <w:tc>
          <w:tcPr>
            <w:tcW w:w="1276" w:type="dxa"/>
          </w:tcPr>
          <w:p w14:paraId="0F0AA301" w14:textId="77777777" w:rsidR="00215D62" w:rsidRDefault="00215D62" w:rsidP="00215D62"/>
        </w:tc>
        <w:tc>
          <w:tcPr>
            <w:tcW w:w="6662" w:type="dxa"/>
          </w:tcPr>
          <w:p w14:paraId="261C21C6" w14:textId="77777777" w:rsidR="00215D62" w:rsidRDefault="00215D62" w:rsidP="00215D62"/>
        </w:tc>
      </w:tr>
      <w:tr w:rsidR="00215D62" w14:paraId="41C690AA" w14:textId="77777777" w:rsidTr="00215D62">
        <w:tc>
          <w:tcPr>
            <w:tcW w:w="2235" w:type="dxa"/>
          </w:tcPr>
          <w:p w14:paraId="17DEFBFA" w14:textId="77777777" w:rsidR="00215D62" w:rsidRDefault="00215D62" w:rsidP="00215D62">
            <w:r>
              <w:t>Clear</w:t>
            </w:r>
          </w:p>
        </w:tc>
        <w:tc>
          <w:tcPr>
            <w:tcW w:w="2835" w:type="dxa"/>
          </w:tcPr>
          <w:p w14:paraId="6075559F" w14:textId="77777777" w:rsidR="00215D62" w:rsidRDefault="00215D62" w:rsidP="00215D62">
            <w:r>
              <w:t>Clear [arg] [arg]</w:t>
            </w:r>
          </w:p>
        </w:tc>
        <w:tc>
          <w:tcPr>
            <w:tcW w:w="1275" w:type="dxa"/>
          </w:tcPr>
          <w:p w14:paraId="1062B09F" w14:textId="77777777" w:rsidR="00215D62" w:rsidRDefault="00215D62" w:rsidP="00215D62"/>
        </w:tc>
        <w:tc>
          <w:tcPr>
            <w:tcW w:w="1276" w:type="dxa"/>
          </w:tcPr>
          <w:p w14:paraId="351E80E7" w14:textId="77777777" w:rsidR="00215D62" w:rsidRDefault="00215D62" w:rsidP="00215D62"/>
        </w:tc>
        <w:tc>
          <w:tcPr>
            <w:tcW w:w="6662" w:type="dxa"/>
          </w:tcPr>
          <w:p w14:paraId="6E440025" w14:textId="77777777" w:rsidR="00215D62" w:rsidRDefault="00215D62" w:rsidP="00215D62"/>
        </w:tc>
      </w:tr>
      <w:tr w:rsidR="00215D62" w14:paraId="40392BED" w14:textId="77777777" w:rsidTr="00215D62">
        <w:tc>
          <w:tcPr>
            <w:tcW w:w="2235" w:type="dxa"/>
          </w:tcPr>
          <w:p w14:paraId="79A8A218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555F78D7" w14:textId="77777777" w:rsidR="00215D62" w:rsidRDefault="00215D62" w:rsidP="00215D62">
            <w:r>
              <w:t>cd[no arg]</w:t>
            </w:r>
          </w:p>
        </w:tc>
        <w:tc>
          <w:tcPr>
            <w:tcW w:w="1275" w:type="dxa"/>
          </w:tcPr>
          <w:p w14:paraId="4AABAF57" w14:textId="77777777" w:rsidR="00215D62" w:rsidRDefault="00215D62" w:rsidP="00215D62"/>
        </w:tc>
        <w:tc>
          <w:tcPr>
            <w:tcW w:w="1276" w:type="dxa"/>
          </w:tcPr>
          <w:p w14:paraId="37727146" w14:textId="77777777" w:rsidR="00215D62" w:rsidRDefault="00215D62" w:rsidP="00215D62"/>
        </w:tc>
        <w:tc>
          <w:tcPr>
            <w:tcW w:w="6662" w:type="dxa"/>
          </w:tcPr>
          <w:p w14:paraId="3C706E03" w14:textId="77777777" w:rsidR="00215D62" w:rsidRDefault="00215D62" w:rsidP="00215D62"/>
        </w:tc>
      </w:tr>
      <w:tr w:rsidR="00215D62" w14:paraId="52282279" w14:textId="77777777" w:rsidTr="00215D62">
        <w:tc>
          <w:tcPr>
            <w:tcW w:w="2235" w:type="dxa"/>
          </w:tcPr>
          <w:p w14:paraId="6C56FDD5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6054D34E" w14:textId="77777777" w:rsidR="00215D62" w:rsidRDefault="00215D62" w:rsidP="00215D62">
            <w:r>
              <w:t>Cd [no arg]</w:t>
            </w:r>
          </w:p>
        </w:tc>
        <w:tc>
          <w:tcPr>
            <w:tcW w:w="1275" w:type="dxa"/>
          </w:tcPr>
          <w:p w14:paraId="313B4C26" w14:textId="77777777" w:rsidR="00215D62" w:rsidRDefault="00215D62" w:rsidP="00215D62"/>
        </w:tc>
        <w:tc>
          <w:tcPr>
            <w:tcW w:w="1276" w:type="dxa"/>
          </w:tcPr>
          <w:p w14:paraId="4AE52E76" w14:textId="77777777" w:rsidR="00215D62" w:rsidRDefault="00215D62" w:rsidP="00215D62"/>
        </w:tc>
        <w:tc>
          <w:tcPr>
            <w:tcW w:w="6662" w:type="dxa"/>
          </w:tcPr>
          <w:p w14:paraId="55344AD8" w14:textId="77777777" w:rsidR="00215D62" w:rsidRDefault="00215D62" w:rsidP="00215D62"/>
        </w:tc>
      </w:tr>
      <w:tr w:rsidR="00215D62" w14:paraId="4DFE9ACC" w14:textId="77777777" w:rsidTr="00215D62">
        <w:tc>
          <w:tcPr>
            <w:tcW w:w="2235" w:type="dxa"/>
          </w:tcPr>
          <w:p w14:paraId="68BF6C46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12A99DFD" w14:textId="77777777" w:rsidR="00215D62" w:rsidRDefault="00215D62" w:rsidP="00215D62">
            <w:r>
              <w:t>Cd [valid rel path]</w:t>
            </w:r>
          </w:p>
        </w:tc>
        <w:tc>
          <w:tcPr>
            <w:tcW w:w="1275" w:type="dxa"/>
          </w:tcPr>
          <w:p w14:paraId="101E9D3F" w14:textId="77777777" w:rsidR="00215D62" w:rsidRDefault="00215D62" w:rsidP="00215D62"/>
        </w:tc>
        <w:tc>
          <w:tcPr>
            <w:tcW w:w="1276" w:type="dxa"/>
          </w:tcPr>
          <w:p w14:paraId="0183456B" w14:textId="77777777" w:rsidR="00215D62" w:rsidRDefault="00215D62" w:rsidP="00215D62"/>
        </w:tc>
        <w:tc>
          <w:tcPr>
            <w:tcW w:w="6662" w:type="dxa"/>
          </w:tcPr>
          <w:p w14:paraId="240AD0F2" w14:textId="77777777" w:rsidR="00215D62" w:rsidRDefault="00215D62" w:rsidP="00215D62"/>
        </w:tc>
      </w:tr>
      <w:tr w:rsidR="00215D62" w14:paraId="11493295" w14:textId="77777777" w:rsidTr="00215D62">
        <w:tc>
          <w:tcPr>
            <w:tcW w:w="2235" w:type="dxa"/>
          </w:tcPr>
          <w:p w14:paraId="3B856302" w14:textId="77777777" w:rsidR="00215D62" w:rsidRDefault="00215D62" w:rsidP="00215D62">
            <w:r>
              <w:t>cd</w:t>
            </w:r>
          </w:p>
        </w:tc>
        <w:tc>
          <w:tcPr>
            <w:tcW w:w="2835" w:type="dxa"/>
          </w:tcPr>
          <w:p w14:paraId="07340C43" w14:textId="77777777" w:rsidR="00215D62" w:rsidRDefault="00215D62" w:rsidP="00215D62">
            <w:r>
              <w:t>Cd [valid abs path]</w:t>
            </w:r>
          </w:p>
        </w:tc>
        <w:tc>
          <w:tcPr>
            <w:tcW w:w="1275" w:type="dxa"/>
          </w:tcPr>
          <w:p w14:paraId="72C71338" w14:textId="77777777" w:rsidR="00215D62" w:rsidRDefault="00215D62" w:rsidP="00215D62"/>
        </w:tc>
        <w:tc>
          <w:tcPr>
            <w:tcW w:w="1276" w:type="dxa"/>
          </w:tcPr>
          <w:p w14:paraId="5A3943FA" w14:textId="77777777" w:rsidR="00215D62" w:rsidRDefault="00215D62" w:rsidP="00215D62"/>
        </w:tc>
        <w:tc>
          <w:tcPr>
            <w:tcW w:w="6662" w:type="dxa"/>
          </w:tcPr>
          <w:p w14:paraId="61F1B8BE" w14:textId="77777777" w:rsidR="00215D62" w:rsidRDefault="00215D62" w:rsidP="00215D62"/>
        </w:tc>
      </w:tr>
      <w:tr w:rsidR="00291900" w14:paraId="34F617BD" w14:textId="77777777" w:rsidTr="00215D62">
        <w:tc>
          <w:tcPr>
            <w:tcW w:w="2235" w:type="dxa"/>
          </w:tcPr>
          <w:p w14:paraId="402644A3" w14:textId="77777777" w:rsidR="00291900" w:rsidRDefault="00291900" w:rsidP="00215D62">
            <w:r>
              <w:t>cd</w:t>
            </w:r>
          </w:p>
        </w:tc>
        <w:tc>
          <w:tcPr>
            <w:tcW w:w="2835" w:type="dxa"/>
          </w:tcPr>
          <w:p w14:paraId="1723F822" w14:textId="77777777" w:rsidR="00291900" w:rsidRDefault="00291900" w:rsidP="00215D62">
            <w:r>
              <w:t>Cd [invalid path]</w:t>
            </w:r>
          </w:p>
        </w:tc>
        <w:tc>
          <w:tcPr>
            <w:tcW w:w="1275" w:type="dxa"/>
          </w:tcPr>
          <w:p w14:paraId="59F2FECD" w14:textId="77777777" w:rsidR="00291900" w:rsidRDefault="00291900" w:rsidP="00215D62"/>
        </w:tc>
        <w:tc>
          <w:tcPr>
            <w:tcW w:w="1276" w:type="dxa"/>
          </w:tcPr>
          <w:p w14:paraId="5A25DF21" w14:textId="77777777" w:rsidR="00291900" w:rsidRDefault="00291900" w:rsidP="00215D62"/>
        </w:tc>
        <w:tc>
          <w:tcPr>
            <w:tcW w:w="6662" w:type="dxa"/>
          </w:tcPr>
          <w:p w14:paraId="79EDDAF6" w14:textId="77777777" w:rsidR="00291900" w:rsidRDefault="00291900" w:rsidP="00215D62"/>
        </w:tc>
      </w:tr>
      <w:tr w:rsidR="00215D62" w14:paraId="1CEA3A7D" w14:textId="77777777" w:rsidTr="00215D62">
        <w:tc>
          <w:tcPr>
            <w:tcW w:w="2235" w:type="dxa"/>
          </w:tcPr>
          <w:p w14:paraId="5FF9779D" w14:textId="77777777" w:rsidR="00215D62" w:rsidRDefault="00291900" w:rsidP="00215D62">
            <w:r>
              <w:t>cd</w:t>
            </w:r>
          </w:p>
        </w:tc>
        <w:tc>
          <w:tcPr>
            <w:tcW w:w="2835" w:type="dxa"/>
          </w:tcPr>
          <w:p w14:paraId="006EA698" w14:textId="77777777" w:rsidR="00215D62" w:rsidRDefault="00291900" w:rsidP="00215D62">
            <w:r>
              <w:t>Cd [arg] [arg]</w:t>
            </w:r>
          </w:p>
        </w:tc>
        <w:tc>
          <w:tcPr>
            <w:tcW w:w="1275" w:type="dxa"/>
          </w:tcPr>
          <w:p w14:paraId="2FF9BF8E" w14:textId="77777777" w:rsidR="00215D62" w:rsidRDefault="00215D62" w:rsidP="00215D62"/>
        </w:tc>
        <w:tc>
          <w:tcPr>
            <w:tcW w:w="1276" w:type="dxa"/>
          </w:tcPr>
          <w:p w14:paraId="1B36761E" w14:textId="77777777" w:rsidR="00215D62" w:rsidRDefault="00215D62" w:rsidP="00215D62"/>
        </w:tc>
        <w:tc>
          <w:tcPr>
            <w:tcW w:w="6662" w:type="dxa"/>
          </w:tcPr>
          <w:p w14:paraId="135E1F7A" w14:textId="77777777" w:rsidR="00215D62" w:rsidRDefault="00215D62" w:rsidP="00215D62"/>
        </w:tc>
      </w:tr>
      <w:tr w:rsidR="00215D62" w14:paraId="1AE59930" w14:textId="77777777" w:rsidTr="00215D62">
        <w:tc>
          <w:tcPr>
            <w:tcW w:w="2235" w:type="dxa"/>
          </w:tcPr>
          <w:p w14:paraId="60D2A137" w14:textId="77777777" w:rsidR="00215D62" w:rsidRDefault="00291900" w:rsidP="00215D62">
            <w:r>
              <w:t xml:space="preserve">Dir </w:t>
            </w:r>
          </w:p>
        </w:tc>
        <w:tc>
          <w:tcPr>
            <w:tcW w:w="2835" w:type="dxa"/>
          </w:tcPr>
          <w:p w14:paraId="0B7FAE56" w14:textId="77777777" w:rsidR="00215D62" w:rsidRDefault="00291900" w:rsidP="00215D62">
            <w:r>
              <w:t>Dir[no arg]</w:t>
            </w:r>
          </w:p>
        </w:tc>
        <w:tc>
          <w:tcPr>
            <w:tcW w:w="1275" w:type="dxa"/>
          </w:tcPr>
          <w:p w14:paraId="3C4FD1E3" w14:textId="77777777" w:rsidR="00215D62" w:rsidRDefault="00215D62" w:rsidP="00215D62"/>
        </w:tc>
        <w:tc>
          <w:tcPr>
            <w:tcW w:w="1276" w:type="dxa"/>
          </w:tcPr>
          <w:p w14:paraId="5D33D797" w14:textId="77777777" w:rsidR="00215D62" w:rsidRDefault="00215D62" w:rsidP="00215D62"/>
        </w:tc>
        <w:tc>
          <w:tcPr>
            <w:tcW w:w="6662" w:type="dxa"/>
          </w:tcPr>
          <w:p w14:paraId="28E2ABCD" w14:textId="77777777" w:rsidR="00215D62" w:rsidRDefault="00215D62" w:rsidP="00215D62"/>
        </w:tc>
      </w:tr>
      <w:tr w:rsidR="00215D62" w14:paraId="7E14F799" w14:textId="77777777" w:rsidTr="00215D62">
        <w:tc>
          <w:tcPr>
            <w:tcW w:w="2235" w:type="dxa"/>
          </w:tcPr>
          <w:p w14:paraId="75328560" w14:textId="77777777" w:rsidR="00215D62" w:rsidRDefault="00291900" w:rsidP="00215D62">
            <w:r>
              <w:t>dir</w:t>
            </w:r>
          </w:p>
        </w:tc>
        <w:tc>
          <w:tcPr>
            <w:tcW w:w="2835" w:type="dxa"/>
          </w:tcPr>
          <w:p w14:paraId="2E33A3E5" w14:textId="77777777" w:rsidR="00215D62" w:rsidRDefault="00291900" w:rsidP="00215D62">
            <w:r>
              <w:t>Dir [no arg]</w:t>
            </w:r>
          </w:p>
        </w:tc>
        <w:tc>
          <w:tcPr>
            <w:tcW w:w="1275" w:type="dxa"/>
          </w:tcPr>
          <w:p w14:paraId="0E2350F3" w14:textId="77777777" w:rsidR="00215D62" w:rsidRDefault="00215D62" w:rsidP="00215D62"/>
        </w:tc>
        <w:tc>
          <w:tcPr>
            <w:tcW w:w="1276" w:type="dxa"/>
          </w:tcPr>
          <w:p w14:paraId="7BE53C10" w14:textId="77777777" w:rsidR="00215D62" w:rsidRDefault="00215D62" w:rsidP="00215D62"/>
        </w:tc>
        <w:tc>
          <w:tcPr>
            <w:tcW w:w="6662" w:type="dxa"/>
          </w:tcPr>
          <w:p w14:paraId="243E1E16" w14:textId="77777777" w:rsidR="00215D62" w:rsidRDefault="00215D62" w:rsidP="00215D62"/>
        </w:tc>
      </w:tr>
      <w:tr w:rsidR="00215D62" w14:paraId="27477637" w14:textId="77777777" w:rsidTr="00215D62">
        <w:tc>
          <w:tcPr>
            <w:tcW w:w="2235" w:type="dxa"/>
          </w:tcPr>
          <w:p w14:paraId="056B9EF9" w14:textId="77777777" w:rsidR="00215D62" w:rsidRDefault="00291900" w:rsidP="00215D62">
            <w:r>
              <w:t>Dir</w:t>
            </w:r>
          </w:p>
        </w:tc>
        <w:tc>
          <w:tcPr>
            <w:tcW w:w="2835" w:type="dxa"/>
          </w:tcPr>
          <w:p w14:paraId="0CBE69A3" w14:textId="77777777" w:rsidR="00215D62" w:rsidRDefault="00291900" w:rsidP="00215D62">
            <w:r>
              <w:t>Dir [valid dir]</w:t>
            </w:r>
          </w:p>
        </w:tc>
        <w:tc>
          <w:tcPr>
            <w:tcW w:w="1275" w:type="dxa"/>
          </w:tcPr>
          <w:p w14:paraId="7FE74803" w14:textId="77777777" w:rsidR="00215D62" w:rsidRDefault="00215D62" w:rsidP="00215D62"/>
        </w:tc>
        <w:tc>
          <w:tcPr>
            <w:tcW w:w="1276" w:type="dxa"/>
          </w:tcPr>
          <w:p w14:paraId="66C284F6" w14:textId="77777777" w:rsidR="00215D62" w:rsidRDefault="00215D62" w:rsidP="00215D62"/>
        </w:tc>
        <w:tc>
          <w:tcPr>
            <w:tcW w:w="6662" w:type="dxa"/>
          </w:tcPr>
          <w:p w14:paraId="4F73C488" w14:textId="77777777" w:rsidR="00215D62" w:rsidRDefault="00215D62" w:rsidP="00215D62"/>
        </w:tc>
      </w:tr>
      <w:tr w:rsidR="00215D62" w14:paraId="490D842B" w14:textId="77777777" w:rsidTr="00215D62">
        <w:tc>
          <w:tcPr>
            <w:tcW w:w="2235" w:type="dxa"/>
          </w:tcPr>
          <w:p w14:paraId="7B8EE987" w14:textId="77777777" w:rsidR="00215D62" w:rsidRDefault="00291900" w:rsidP="00215D62">
            <w:r>
              <w:t>dir</w:t>
            </w:r>
          </w:p>
        </w:tc>
        <w:tc>
          <w:tcPr>
            <w:tcW w:w="2835" w:type="dxa"/>
          </w:tcPr>
          <w:p w14:paraId="34A1E02C" w14:textId="77777777" w:rsidR="00215D62" w:rsidRDefault="00291900" w:rsidP="00215D62">
            <w:r>
              <w:t>Dir [invalid dir]</w:t>
            </w:r>
          </w:p>
        </w:tc>
        <w:tc>
          <w:tcPr>
            <w:tcW w:w="1275" w:type="dxa"/>
          </w:tcPr>
          <w:p w14:paraId="4121C2D7" w14:textId="77777777" w:rsidR="00215D62" w:rsidRDefault="00215D62" w:rsidP="00215D62"/>
        </w:tc>
        <w:tc>
          <w:tcPr>
            <w:tcW w:w="1276" w:type="dxa"/>
          </w:tcPr>
          <w:p w14:paraId="473C7730" w14:textId="77777777" w:rsidR="00215D62" w:rsidRDefault="00215D62" w:rsidP="00215D62"/>
        </w:tc>
        <w:tc>
          <w:tcPr>
            <w:tcW w:w="6662" w:type="dxa"/>
          </w:tcPr>
          <w:p w14:paraId="75B55868" w14:textId="77777777" w:rsidR="00215D62" w:rsidRDefault="00215D62" w:rsidP="00215D62"/>
        </w:tc>
      </w:tr>
      <w:tr w:rsidR="00215D62" w14:paraId="69D05D1F" w14:textId="77777777" w:rsidTr="00215D62">
        <w:tc>
          <w:tcPr>
            <w:tcW w:w="2235" w:type="dxa"/>
          </w:tcPr>
          <w:p w14:paraId="26943F2A" w14:textId="77777777" w:rsidR="00215D62" w:rsidRDefault="00291900" w:rsidP="00215D62">
            <w:r>
              <w:t>echo</w:t>
            </w:r>
          </w:p>
        </w:tc>
        <w:tc>
          <w:tcPr>
            <w:tcW w:w="2835" w:type="dxa"/>
          </w:tcPr>
          <w:p w14:paraId="2047E40F" w14:textId="77777777" w:rsidR="00215D62" w:rsidRDefault="00291900" w:rsidP="00215D62">
            <w:r>
              <w:t>Echo[no arg]</w:t>
            </w:r>
          </w:p>
        </w:tc>
        <w:tc>
          <w:tcPr>
            <w:tcW w:w="1275" w:type="dxa"/>
          </w:tcPr>
          <w:p w14:paraId="0104D6F7" w14:textId="77777777" w:rsidR="00215D62" w:rsidRDefault="00215D62" w:rsidP="00215D62"/>
        </w:tc>
        <w:tc>
          <w:tcPr>
            <w:tcW w:w="1276" w:type="dxa"/>
          </w:tcPr>
          <w:p w14:paraId="31B76818" w14:textId="77777777" w:rsidR="00215D62" w:rsidRDefault="00215D62" w:rsidP="00215D62"/>
        </w:tc>
        <w:tc>
          <w:tcPr>
            <w:tcW w:w="6662" w:type="dxa"/>
          </w:tcPr>
          <w:p w14:paraId="64213A8F" w14:textId="77777777" w:rsidR="00215D62" w:rsidRDefault="00215D62" w:rsidP="00215D62"/>
        </w:tc>
      </w:tr>
      <w:tr w:rsidR="00215D62" w14:paraId="2C468299" w14:textId="77777777" w:rsidTr="00215D62">
        <w:tc>
          <w:tcPr>
            <w:tcW w:w="2235" w:type="dxa"/>
          </w:tcPr>
          <w:p w14:paraId="79915642" w14:textId="77777777" w:rsidR="00215D62" w:rsidRDefault="00291900" w:rsidP="00215D62">
            <w:r>
              <w:t>echo</w:t>
            </w:r>
          </w:p>
        </w:tc>
        <w:tc>
          <w:tcPr>
            <w:tcW w:w="2835" w:type="dxa"/>
          </w:tcPr>
          <w:p w14:paraId="57A726AC" w14:textId="77777777" w:rsidR="00215D62" w:rsidRDefault="00291900" w:rsidP="00215D62">
            <w:r>
              <w:t>Echo [noarg]</w:t>
            </w:r>
          </w:p>
        </w:tc>
        <w:tc>
          <w:tcPr>
            <w:tcW w:w="1275" w:type="dxa"/>
          </w:tcPr>
          <w:p w14:paraId="428388B3" w14:textId="77777777" w:rsidR="00215D62" w:rsidRDefault="00215D62" w:rsidP="00215D62"/>
        </w:tc>
        <w:tc>
          <w:tcPr>
            <w:tcW w:w="1276" w:type="dxa"/>
          </w:tcPr>
          <w:p w14:paraId="4B200A4D" w14:textId="77777777" w:rsidR="00215D62" w:rsidRDefault="00215D62" w:rsidP="00215D62"/>
        </w:tc>
        <w:tc>
          <w:tcPr>
            <w:tcW w:w="6662" w:type="dxa"/>
          </w:tcPr>
          <w:p w14:paraId="27380C8F" w14:textId="77777777" w:rsidR="00215D62" w:rsidRDefault="00215D62" w:rsidP="00215D62"/>
        </w:tc>
      </w:tr>
      <w:tr w:rsidR="00291900" w14:paraId="76D6A28B" w14:textId="77777777" w:rsidTr="00215D62">
        <w:tc>
          <w:tcPr>
            <w:tcW w:w="2235" w:type="dxa"/>
          </w:tcPr>
          <w:p w14:paraId="280CE759" w14:textId="77777777" w:rsidR="00291900" w:rsidRDefault="00291900" w:rsidP="00215D62">
            <w:r>
              <w:t xml:space="preserve">Echo </w:t>
            </w:r>
          </w:p>
        </w:tc>
        <w:tc>
          <w:tcPr>
            <w:tcW w:w="2835" w:type="dxa"/>
          </w:tcPr>
          <w:p w14:paraId="12140AEA" w14:textId="77777777" w:rsidR="00291900" w:rsidRDefault="00291900" w:rsidP="00215D62">
            <w:r>
              <w:t xml:space="preserve">Echo </w:t>
            </w:r>
            <w:r w:rsidR="001D2907">
              <w:t>“comment”</w:t>
            </w:r>
          </w:p>
        </w:tc>
        <w:tc>
          <w:tcPr>
            <w:tcW w:w="1275" w:type="dxa"/>
          </w:tcPr>
          <w:p w14:paraId="25F374B9" w14:textId="77777777" w:rsidR="00291900" w:rsidRDefault="00291900" w:rsidP="00215D62"/>
        </w:tc>
        <w:tc>
          <w:tcPr>
            <w:tcW w:w="1276" w:type="dxa"/>
          </w:tcPr>
          <w:p w14:paraId="07D19C27" w14:textId="77777777" w:rsidR="00291900" w:rsidRDefault="00291900" w:rsidP="00215D62"/>
        </w:tc>
        <w:tc>
          <w:tcPr>
            <w:tcW w:w="6662" w:type="dxa"/>
          </w:tcPr>
          <w:p w14:paraId="0F602776" w14:textId="77777777" w:rsidR="00291900" w:rsidRDefault="00291900" w:rsidP="00215D62"/>
        </w:tc>
      </w:tr>
      <w:tr w:rsidR="00291900" w14:paraId="3EE798EC" w14:textId="77777777" w:rsidTr="00215D62">
        <w:tc>
          <w:tcPr>
            <w:tcW w:w="2235" w:type="dxa"/>
          </w:tcPr>
          <w:p w14:paraId="2326B60B" w14:textId="77777777" w:rsidR="00291900" w:rsidRDefault="001D2907" w:rsidP="00215D62">
            <w:r>
              <w:t>echo</w:t>
            </w:r>
          </w:p>
        </w:tc>
        <w:tc>
          <w:tcPr>
            <w:tcW w:w="2835" w:type="dxa"/>
          </w:tcPr>
          <w:p w14:paraId="1F228E1A" w14:textId="77777777" w:rsidR="00291900" w:rsidRDefault="001D2907" w:rsidP="00215D62">
            <w:r>
              <w:t>Echo “Josh said \”hello\””</w:t>
            </w:r>
          </w:p>
        </w:tc>
        <w:tc>
          <w:tcPr>
            <w:tcW w:w="1275" w:type="dxa"/>
          </w:tcPr>
          <w:p w14:paraId="0BB24793" w14:textId="77777777" w:rsidR="00291900" w:rsidRDefault="00291900" w:rsidP="00215D62"/>
        </w:tc>
        <w:tc>
          <w:tcPr>
            <w:tcW w:w="1276" w:type="dxa"/>
          </w:tcPr>
          <w:p w14:paraId="51709ADB" w14:textId="77777777" w:rsidR="00291900" w:rsidRDefault="00291900" w:rsidP="00215D62"/>
        </w:tc>
        <w:tc>
          <w:tcPr>
            <w:tcW w:w="6662" w:type="dxa"/>
          </w:tcPr>
          <w:p w14:paraId="67F1B632" w14:textId="77777777" w:rsidR="00291900" w:rsidRDefault="00291900" w:rsidP="00215D62"/>
        </w:tc>
      </w:tr>
      <w:tr w:rsidR="00291900" w14:paraId="06992653" w14:textId="77777777" w:rsidTr="00215D62">
        <w:tc>
          <w:tcPr>
            <w:tcW w:w="2235" w:type="dxa"/>
          </w:tcPr>
          <w:p w14:paraId="55E259C5" w14:textId="77777777" w:rsidR="00291900" w:rsidRDefault="001D2907" w:rsidP="00215D62">
            <w:r>
              <w:t>echo</w:t>
            </w:r>
          </w:p>
        </w:tc>
        <w:tc>
          <w:tcPr>
            <w:tcW w:w="2835" w:type="dxa"/>
          </w:tcPr>
          <w:p w14:paraId="679AB1B5" w14:textId="77777777" w:rsidR="00291900" w:rsidRDefault="001D2907" w:rsidP="00215D62">
            <w:r>
              <w:t>Echo “hello\”</w:t>
            </w:r>
          </w:p>
        </w:tc>
        <w:tc>
          <w:tcPr>
            <w:tcW w:w="1275" w:type="dxa"/>
          </w:tcPr>
          <w:p w14:paraId="34A0501C" w14:textId="77777777" w:rsidR="00291900" w:rsidRDefault="00291900" w:rsidP="00215D62"/>
        </w:tc>
        <w:tc>
          <w:tcPr>
            <w:tcW w:w="1276" w:type="dxa"/>
          </w:tcPr>
          <w:p w14:paraId="052E1678" w14:textId="77777777" w:rsidR="00291900" w:rsidRDefault="00291900" w:rsidP="00215D62"/>
        </w:tc>
        <w:tc>
          <w:tcPr>
            <w:tcW w:w="6662" w:type="dxa"/>
          </w:tcPr>
          <w:p w14:paraId="5420BA55" w14:textId="77777777" w:rsidR="00291900" w:rsidRDefault="00291900" w:rsidP="00215D62"/>
        </w:tc>
      </w:tr>
      <w:tr w:rsidR="00291900" w14:paraId="26DD7D46" w14:textId="77777777" w:rsidTr="00215D62">
        <w:tc>
          <w:tcPr>
            <w:tcW w:w="2235" w:type="dxa"/>
          </w:tcPr>
          <w:p w14:paraId="3C5FF0A8" w14:textId="77777777" w:rsidR="00291900" w:rsidRDefault="001D2907" w:rsidP="00215D62">
            <w:r>
              <w:t>echo</w:t>
            </w:r>
          </w:p>
        </w:tc>
        <w:tc>
          <w:tcPr>
            <w:tcW w:w="2835" w:type="dxa"/>
          </w:tcPr>
          <w:p w14:paraId="47A020D7" w14:textId="77777777" w:rsidR="00291900" w:rsidRDefault="001D2907" w:rsidP="00215D62">
            <w:r>
              <w:t>Echo “hello</w:t>
            </w:r>
          </w:p>
        </w:tc>
        <w:tc>
          <w:tcPr>
            <w:tcW w:w="1275" w:type="dxa"/>
          </w:tcPr>
          <w:p w14:paraId="6518C0B4" w14:textId="77777777" w:rsidR="00291900" w:rsidRDefault="00291900" w:rsidP="00215D62"/>
        </w:tc>
        <w:tc>
          <w:tcPr>
            <w:tcW w:w="1276" w:type="dxa"/>
          </w:tcPr>
          <w:p w14:paraId="01A5A91D" w14:textId="77777777" w:rsidR="00291900" w:rsidRDefault="00291900" w:rsidP="00215D62"/>
        </w:tc>
        <w:tc>
          <w:tcPr>
            <w:tcW w:w="6662" w:type="dxa"/>
          </w:tcPr>
          <w:p w14:paraId="4B556A58" w14:textId="77777777" w:rsidR="00291900" w:rsidRDefault="00291900" w:rsidP="00215D62"/>
        </w:tc>
      </w:tr>
      <w:tr w:rsidR="00291900" w14:paraId="0EFD3E2F" w14:textId="77777777" w:rsidTr="00215D62">
        <w:tc>
          <w:tcPr>
            <w:tcW w:w="2235" w:type="dxa"/>
          </w:tcPr>
          <w:p w14:paraId="1A1BBA6D" w14:textId="77777777" w:rsidR="00291900" w:rsidRDefault="001D2907" w:rsidP="00215D62">
            <w:r>
              <w:t>echo</w:t>
            </w:r>
          </w:p>
        </w:tc>
        <w:tc>
          <w:tcPr>
            <w:tcW w:w="2835" w:type="dxa"/>
          </w:tcPr>
          <w:p w14:paraId="34CBB2D4" w14:textId="77777777" w:rsidR="00291900" w:rsidRDefault="001D2907" w:rsidP="00215D62">
            <w:r>
              <w:t>Echo hello”</w:t>
            </w:r>
          </w:p>
        </w:tc>
        <w:tc>
          <w:tcPr>
            <w:tcW w:w="1275" w:type="dxa"/>
          </w:tcPr>
          <w:p w14:paraId="05983095" w14:textId="77777777" w:rsidR="00291900" w:rsidRDefault="00291900" w:rsidP="00215D62"/>
        </w:tc>
        <w:tc>
          <w:tcPr>
            <w:tcW w:w="1276" w:type="dxa"/>
          </w:tcPr>
          <w:p w14:paraId="3A8C7522" w14:textId="77777777" w:rsidR="00291900" w:rsidRDefault="00291900" w:rsidP="00215D62"/>
        </w:tc>
        <w:tc>
          <w:tcPr>
            <w:tcW w:w="6662" w:type="dxa"/>
          </w:tcPr>
          <w:p w14:paraId="39766B40" w14:textId="77777777" w:rsidR="00291900" w:rsidRDefault="00291900" w:rsidP="00215D62"/>
        </w:tc>
      </w:tr>
      <w:tr w:rsidR="00291900" w14:paraId="7B362593" w14:textId="77777777" w:rsidTr="00215D62">
        <w:tc>
          <w:tcPr>
            <w:tcW w:w="2235" w:type="dxa"/>
          </w:tcPr>
          <w:p w14:paraId="244752F0" w14:textId="77777777" w:rsidR="00291900" w:rsidRDefault="001D2907" w:rsidP="00215D62">
            <w:r>
              <w:t>echo</w:t>
            </w:r>
          </w:p>
        </w:tc>
        <w:tc>
          <w:tcPr>
            <w:tcW w:w="2835" w:type="dxa"/>
          </w:tcPr>
          <w:p w14:paraId="5F458E10" w14:textId="77777777" w:rsidR="00291900" w:rsidRDefault="001D2907" w:rsidP="00215D62">
            <w:r>
              <w:t>Echo [arg] [arg]</w:t>
            </w:r>
          </w:p>
        </w:tc>
        <w:tc>
          <w:tcPr>
            <w:tcW w:w="1275" w:type="dxa"/>
          </w:tcPr>
          <w:p w14:paraId="0A67E397" w14:textId="77777777" w:rsidR="00291900" w:rsidRDefault="00291900" w:rsidP="00215D62"/>
        </w:tc>
        <w:tc>
          <w:tcPr>
            <w:tcW w:w="1276" w:type="dxa"/>
          </w:tcPr>
          <w:p w14:paraId="4E92E149" w14:textId="77777777" w:rsidR="00291900" w:rsidRDefault="00291900" w:rsidP="00215D62"/>
        </w:tc>
        <w:tc>
          <w:tcPr>
            <w:tcW w:w="6662" w:type="dxa"/>
          </w:tcPr>
          <w:p w14:paraId="73D987A8" w14:textId="77777777" w:rsidR="00291900" w:rsidRDefault="00291900" w:rsidP="00215D62"/>
        </w:tc>
      </w:tr>
      <w:tr w:rsidR="00D82EFB" w14:paraId="46B25464" w14:textId="77777777" w:rsidTr="00215D62">
        <w:tc>
          <w:tcPr>
            <w:tcW w:w="2235" w:type="dxa"/>
          </w:tcPr>
          <w:p w14:paraId="625A3ED3" w14:textId="6B2550E4" w:rsidR="00D82EFB" w:rsidRDefault="00D82EFB" w:rsidP="00215D62">
            <w:r>
              <w:t>help</w:t>
            </w:r>
          </w:p>
        </w:tc>
        <w:tc>
          <w:tcPr>
            <w:tcW w:w="2835" w:type="dxa"/>
          </w:tcPr>
          <w:p w14:paraId="3B290A08" w14:textId="026B8E33" w:rsidR="00D82EFB" w:rsidRDefault="00D82EFB" w:rsidP="00215D62">
            <w:r>
              <w:t>Help[noarg]</w:t>
            </w:r>
          </w:p>
        </w:tc>
        <w:tc>
          <w:tcPr>
            <w:tcW w:w="1275" w:type="dxa"/>
          </w:tcPr>
          <w:p w14:paraId="3072A588" w14:textId="77777777" w:rsidR="00D82EFB" w:rsidRDefault="00D82EFB" w:rsidP="00215D62"/>
        </w:tc>
        <w:tc>
          <w:tcPr>
            <w:tcW w:w="1276" w:type="dxa"/>
          </w:tcPr>
          <w:p w14:paraId="394516F7" w14:textId="77777777" w:rsidR="00D82EFB" w:rsidRDefault="00D82EFB" w:rsidP="00215D62"/>
        </w:tc>
        <w:tc>
          <w:tcPr>
            <w:tcW w:w="6662" w:type="dxa"/>
          </w:tcPr>
          <w:p w14:paraId="2A8EE34A" w14:textId="77777777" w:rsidR="00D82EFB" w:rsidRDefault="00D82EFB" w:rsidP="00215D62"/>
        </w:tc>
      </w:tr>
      <w:tr w:rsidR="00D82EFB" w14:paraId="1EBC6E73" w14:textId="77777777" w:rsidTr="00215D62">
        <w:tc>
          <w:tcPr>
            <w:tcW w:w="2235" w:type="dxa"/>
          </w:tcPr>
          <w:p w14:paraId="2848851E" w14:textId="733AEAC7" w:rsidR="00D82EFB" w:rsidRDefault="00D82EFB" w:rsidP="00215D62">
            <w:r>
              <w:t>help</w:t>
            </w:r>
          </w:p>
        </w:tc>
        <w:tc>
          <w:tcPr>
            <w:tcW w:w="2835" w:type="dxa"/>
          </w:tcPr>
          <w:p w14:paraId="01278AB9" w14:textId="633FD414" w:rsidR="00D82EFB" w:rsidRDefault="00D82EFB" w:rsidP="00215D62">
            <w:r>
              <w:t>Help [noarg]</w:t>
            </w:r>
          </w:p>
        </w:tc>
        <w:tc>
          <w:tcPr>
            <w:tcW w:w="1275" w:type="dxa"/>
          </w:tcPr>
          <w:p w14:paraId="65017EDF" w14:textId="77777777" w:rsidR="00D82EFB" w:rsidRDefault="00D82EFB" w:rsidP="00215D62"/>
        </w:tc>
        <w:tc>
          <w:tcPr>
            <w:tcW w:w="1276" w:type="dxa"/>
          </w:tcPr>
          <w:p w14:paraId="056D1C8A" w14:textId="77777777" w:rsidR="00D82EFB" w:rsidRDefault="00D82EFB" w:rsidP="00215D62"/>
        </w:tc>
        <w:tc>
          <w:tcPr>
            <w:tcW w:w="6662" w:type="dxa"/>
          </w:tcPr>
          <w:p w14:paraId="45EC8BCF" w14:textId="77777777" w:rsidR="00D82EFB" w:rsidRDefault="00D82EFB" w:rsidP="00215D62"/>
        </w:tc>
      </w:tr>
      <w:tr w:rsidR="00D82EFB" w14:paraId="7650B926" w14:textId="77777777" w:rsidTr="00215D62">
        <w:tc>
          <w:tcPr>
            <w:tcW w:w="2235" w:type="dxa"/>
          </w:tcPr>
          <w:p w14:paraId="5692B90C" w14:textId="22B7F934" w:rsidR="00D82EFB" w:rsidRDefault="00D82EFB" w:rsidP="00215D62">
            <w:r>
              <w:t>help</w:t>
            </w:r>
          </w:p>
        </w:tc>
        <w:tc>
          <w:tcPr>
            <w:tcW w:w="2835" w:type="dxa"/>
          </w:tcPr>
          <w:p w14:paraId="55D1E863" w14:textId="60E12A1D" w:rsidR="00D82EFB" w:rsidRDefault="00D82EFB" w:rsidP="00215D62">
            <w:r>
              <w:t>Help [cmd] (chk fr each)</w:t>
            </w:r>
          </w:p>
        </w:tc>
        <w:tc>
          <w:tcPr>
            <w:tcW w:w="1275" w:type="dxa"/>
          </w:tcPr>
          <w:p w14:paraId="70CCEE6F" w14:textId="77777777" w:rsidR="00D82EFB" w:rsidRDefault="00D82EFB" w:rsidP="00215D62"/>
        </w:tc>
        <w:tc>
          <w:tcPr>
            <w:tcW w:w="1276" w:type="dxa"/>
          </w:tcPr>
          <w:p w14:paraId="00E41BAD" w14:textId="77777777" w:rsidR="00D82EFB" w:rsidRDefault="00D82EFB" w:rsidP="00215D62"/>
        </w:tc>
        <w:tc>
          <w:tcPr>
            <w:tcW w:w="6662" w:type="dxa"/>
          </w:tcPr>
          <w:p w14:paraId="4A067F5C" w14:textId="77777777" w:rsidR="00D82EFB" w:rsidRDefault="00D82EFB" w:rsidP="00215D62"/>
        </w:tc>
      </w:tr>
      <w:tr w:rsidR="00D82EFB" w14:paraId="055EDF9C" w14:textId="77777777" w:rsidTr="00215D62">
        <w:tc>
          <w:tcPr>
            <w:tcW w:w="2235" w:type="dxa"/>
          </w:tcPr>
          <w:p w14:paraId="618D5650" w14:textId="39197D11" w:rsidR="00D82EFB" w:rsidRDefault="00D82EFB" w:rsidP="00215D62">
            <w:r>
              <w:t>help</w:t>
            </w:r>
          </w:p>
        </w:tc>
        <w:tc>
          <w:tcPr>
            <w:tcW w:w="2835" w:type="dxa"/>
          </w:tcPr>
          <w:p w14:paraId="063529E3" w14:textId="70B61558" w:rsidR="00D82EFB" w:rsidRDefault="00D82EFB" w:rsidP="00215D62">
            <w:r>
              <w:t xml:space="preserve">Help </w:t>
            </w:r>
            <w:r w:rsidR="00247709">
              <w:t>[arg] [arg]</w:t>
            </w:r>
          </w:p>
        </w:tc>
        <w:tc>
          <w:tcPr>
            <w:tcW w:w="1275" w:type="dxa"/>
          </w:tcPr>
          <w:p w14:paraId="40948F61" w14:textId="77777777" w:rsidR="00D82EFB" w:rsidRDefault="00D82EFB" w:rsidP="00215D62"/>
        </w:tc>
        <w:tc>
          <w:tcPr>
            <w:tcW w:w="1276" w:type="dxa"/>
          </w:tcPr>
          <w:p w14:paraId="1E4D52A2" w14:textId="77777777" w:rsidR="00D82EFB" w:rsidRDefault="00D82EFB" w:rsidP="00215D62"/>
        </w:tc>
        <w:tc>
          <w:tcPr>
            <w:tcW w:w="6662" w:type="dxa"/>
          </w:tcPr>
          <w:p w14:paraId="1767D4E4" w14:textId="77777777" w:rsidR="00D82EFB" w:rsidRDefault="00D82EFB" w:rsidP="00215D62"/>
        </w:tc>
      </w:tr>
      <w:tr w:rsidR="00D82EFB" w14:paraId="34CE497C" w14:textId="77777777" w:rsidTr="00215D62">
        <w:tc>
          <w:tcPr>
            <w:tcW w:w="2235" w:type="dxa"/>
          </w:tcPr>
          <w:p w14:paraId="35917C4E" w14:textId="0ACBEBC2" w:rsidR="00D82EFB" w:rsidRDefault="00F4036D" w:rsidP="00215D62">
            <w:r>
              <w:t>pause</w:t>
            </w:r>
          </w:p>
        </w:tc>
        <w:tc>
          <w:tcPr>
            <w:tcW w:w="2835" w:type="dxa"/>
          </w:tcPr>
          <w:p w14:paraId="295A9594" w14:textId="3F508D29" w:rsidR="00D82EFB" w:rsidRDefault="00F4036D" w:rsidP="00215D62">
            <w:r>
              <w:t>Pause[noarg]</w:t>
            </w:r>
          </w:p>
        </w:tc>
        <w:tc>
          <w:tcPr>
            <w:tcW w:w="1275" w:type="dxa"/>
          </w:tcPr>
          <w:p w14:paraId="13290F0F" w14:textId="77777777" w:rsidR="00D82EFB" w:rsidRDefault="00D82EFB" w:rsidP="00215D62"/>
        </w:tc>
        <w:tc>
          <w:tcPr>
            <w:tcW w:w="1276" w:type="dxa"/>
          </w:tcPr>
          <w:p w14:paraId="29336015" w14:textId="77777777" w:rsidR="00D82EFB" w:rsidRDefault="00D82EFB" w:rsidP="00215D62"/>
        </w:tc>
        <w:tc>
          <w:tcPr>
            <w:tcW w:w="6662" w:type="dxa"/>
          </w:tcPr>
          <w:p w14:paraId="32F9D0DC" w14:textId="77777777" w:rsidR="00D82EFB" w:rsidRDefault="00D82EFB" w:rsidP="00215D62"/>
        </w:tc>
      </w:tr>
      <w:tr w:rsidR="00D82EFB" w14:paraId="1DE4BCA2" w14:textId="77777777" w:rsidTr="00215D62">
        <w:tc>
          <w:tcPr>
            <w:tcW w:w="2235" w:type="dxa"/>
          </w:tcPr>
          <w:p w14:paraId="6B74D23E" w14:textId="5134FDFA" w:rsidR="00D82EFB" w:rsidRDefault="00F4036D" w:rsidP="00215D62">
            <w:r>
              <w:t>pause</w:t>
            </w:r>
          </w:p>
        </w:tc>
        <w:tc>
          <w:tcPr>
            <w:tcW w:w="2835" w:type="dxa"/>
          </w:tcPr>
          <w:p w14:paraId="7BB28450" w14:textId="69F1BAD9" w:rsidR="00D82EFB" w:rsidRDefault="00F4036D" w:rsidP="00215D62">
            <w:r>
              <w:t>Pause [noarg]</w:t>
            </w:r>
          </w:p>
        </w:tc>
        <w:tc>
          <w:tcPr>
            <w:tcW w:w="1275" w:type="dxa"/>
          </w:tcPr>
          <w:p w14:paraId="0A8AF191" w14:textId="77777777" w:rsidR="00D82EFB" w:rsidRDefault="00D82EFB" w:rsidP="00215D62"/>
        </w:tc>
        <w:tc>
          <w:tcPr>
            <w:tcW w:w="1276" w:type="dxa"/>
          </w:tcPr>
          <w:p w14:paraId="0F620EF0" w14:textId="77777777" w:rsidR="00D82EFB" w:rsidRDefault="00D82EFB" w:rsidP="00215D62"/>
        </w:tc>
        <w:tc>
          <w:tcPr>
            <w:tcW w:w="6662" w:type="dxa"/>
          </w:tcPr>
          <w:p w14:paraId="3FE3B6B3" w14:textId="77777777" w:rsidR="00D82EFB" w:rsidRDefault="00D82EFB" w:rsidP="00215D62"/>
        </w:tc>
      </w:tr>
      <w:tr w:rsidR="00F4036D" w14:paraId="5AADED3A" w14:textId="77777777" w:rsidTr="00215D62">
        <w:tc>
          <w:tcPr>
            <w:tcW w:w="2235" w:type="dxa"/>
          </w:tcPr>
          <w:p w14:paraId="0C7D0A00" w14:textId="7127F117" w:rsidR="00F4036D" w:rsidRDefault="0028701E" w:rsidP="00215D62">
            <w:r>
              <w:t>pause</w:t>
            </w:r>
          </w:p>
        </w:tc>
        <w:tc>
          <w:tcPr>
            <w:tcW w:w="2835" w:type="dxa"/>
          </w:tcPr>
          <w:p w14:paraId="33F56789" w14:textId="775AD657" w:rsidR="00F4036D" w:rsidRDefault="0028701E" w:rsidP="00215D62">
            <w:r>
              <w:t>Pause [arg]</w:t>
            </w:r>
          </w:p>
        </w:tc>
        <w:tc>
          <w:tcPr>
            <w:tcW w:w="1275" w:type="dxa"/>
          </w:tcPr>
          <w:p w14:paraId="6891BBD3" w14:textId="77777777" w:rsidR="00F4036D" w:rsidRDefault="00F4036D" w:rsidP="00215D62"/>
        </w:tc>
        <w:tc>
          <w:tcPr>
            <w:tcW w:w="1276" w:type="dxa"/>
          </w:tcPr>
          <w:p w14:paraId="39DF6B50" w14:textId="77777777" w:rsidR="00F4036D" w:rsidRDefault="00F4036D" w:rsidP="00215D62"/>
        </w:tc>
        <w:tc>
          <w:tcPr>
            <w:tcW w:w="6662" w:type="dxa"/>
          </w:tcPr>
          <w:p w14:paraId="4B24B7D9" w14:textId="77777777" w:rsidR="00F4036D" w:rsidRDefault="00F4036D" w:rsidP="00215D62"/>
        </w:tc>
      </w:tr>
      <w:tr w:rsidR="00F4036D" w14:paraId="40EA03A1" w14:textId="77777777" w:rsidTr="00215D62">
        <w:tc>
          <w:tcPr>
            <w:tcW w:w="2235" w:type="dxa"/>
          </w:tcPr>
          <w:p w14:paraId="6A2CF25A" w14:textId="72DDCDB0" w:rsidR="00F4036D" w:rsidRDefault="0028701E" w:rsidP="00215D62">
            <w:r>
              <w:t>pause</w:t>
            </w:r>
          </w:p>
        </w:tc>
        <w:tc>
          <w:tcPr>
            <w:tcW w:w="2835" w:type="dxa"/>
          </w:tcPr>
          <w:p w14:paraId="595A6998" w14:textId="24675427" w:rsidR="00F4036D" w:rsidRDefault="0028701E" w:rsidP="00215D62">
            <w:r>
              <w:t>Pause [arg] [arg]</w:t>
            </w:r>
          </w:p>
        </w:tc>
        <w:tc>
          <w:tcPr>
            <w:tcW w:w="1275" w:type="dxa"/>
          </w:tcPr>
          <w:p w14:paraId="7C91D291" w14:textId="77777777" w:rsidR="00F4036D" w:rsidRDefault="00F4036D" w:rsidP="00215D62"/>
        </w:tc>
        <w:tc>
          <w:tcPr>
            <w:tcW w:w="1276" w:type="dxa"/>
          </w:tcPr>
          <w:p w14:paraId="01480987" w14:textId="77777777" w:rsidR="00F4036D" w:rsidRDefault="00F4036D" w:rsidP="00215D62"/>
        </w:tc>
        <w:tc>
          <w:tcPr>
            <w:tcW w:w="6662" w:type="dxa"/>
          </w:tcPr>
          <w:p w14:paraId="43A23578" w14:textId="77777777" w:rsidR="00F4036D" w:rsidRDefault="00F4036D" w:rsidP="00215D62"/>
        </w:tc>
      </w:tr>
      <w:tr w:rsidR="00F4036D" w14:paraId="6EDD4BB2" w14:textId="77777777" w:rsidTr="00215D62">
        <w:tc>
          <w:tcPr>
            <w:tcW w:w="2235" w:type="dxa"/>
          </w:tcPr>
          <w:p w14:paraId="6BA64F34" w14:textId="11551FE5" w:rsidR="00F4036D" w:rsidRDefault="00892D2B" w:rsidP="00215D62">
            <w:r>
              <w:t>quit</w:t>
            </w:r>
          </w:p>
        </w:tc>
        <w:tc>
          <w:tcPr>
            <w:tcW w:w="2835" w:type="dxa"/>
          </w:tcPr>
          <w:p w14:paraId="663968D0" w14:textId="250620EB" w:rsidR="00F4036D" w:rsidRDefault="00892D2B" w:rsidP="00215D62">
            <w:r>
              <w:t>Quit[noarg]</w:t>
            </w:r>
          </w:p>
        </w:tc>
        <w:tc>
          <w:tcPr>
            <w:tcW w:w="1275" w:type="dxa"/>
          </w:tcPr>
          <w:p w14:paraId="4376D532" w14:textId="77777777" w:rsidR="00F4036D" w:rsidRDefault="00F4036D" w:rsidP="00215D62"/>
        </w:tc>
        <w:tc>
          <w:tcPr>
            <w:tcW w:w="1276" w:type="dxa"/>
          </w:tcPr>
          <w:p w14:paraId="40DDACA4" w14:textId="77777777" w:rsidR="00F4036D" w:rsidRDefault="00F4036D" w:rsidP="00215D62"/>
        </w:tc>
        <w:tc>
          <w:tcPr>
            <w:tcW w:w="6662" w:type="dxa"/>
          </w:tcPr>
          <w:p w14:paraId="1334E260" w14:textId="77777777" w:rsidR="00F4036D" w:rsidRDefault="00F4036D" w:rsidP="00215D62"/>
        </w:tc>
      </w:tr>
      <w:tr w:rsidR="00F4036D" w14:paraId="235BDBB7" w14:textId="77777777" w:rsidTr="00215D62">
        <w:tc>
          <w:tcPr>
            <w:tcW w:w="2235" w:type="dxa"/>
          </w:tcPr>
          <w:p w14:paraId="10AEB0C9" w14:textId="77299077" w:rsidR="00F4036D" w:rsidRDefault="00892D2B" w:rsidP="00215D62">
            <w:r>
              <w:t>quit</w:t>
            </w:r>
          </w:p>
        </w:tc>
        <w:tc>
          <w:tcPr>
            <w:tcW w:w="2835" w:type="dxa"/>
          </w:tcPr>
          <w:p w14:paraId="18C0BAA1" w14:textId="6288C615" w:rsidR="00F4036D" w:rsidRDefault="00892D2B" w:rsidP="00215D62">
            <w:r>
              <w:t>Quit [no arg]</w:t>
            </w:r>
          </w:p>
        </w:tc>
        <w:tc>
          <w:tcPr>
            <w:tcW w:w="1275" w:type="dxa"/>
          </w:tcPr>
          <w:p w14:paraId="34C48164" w14:textId="77777777" w:rsidR="00F4036D" w:rsidRDefault="00F4036D" w:rsidP="00215D62"/>
        </w:tc>
        <w:tc>
          <w:tcPr>
            <w:tcW w:w="1276" w:type="dxa"/>
          </w:tcPr>
          <w:p w14:paraId="71A49711" w14:textId="77777777" w:rsidR="00F4036D" w:rsidRDefault="00F4036D" w:rsidP="00215D62"/>
        </w:tc>
        <w:tc>
          <w:tcPr>
            <w:tcW w:w="6662" w:type="dxa"/>
          </w:tcPr>
          <w:p w14:paraId="52445ACA" w14:textId="77777777" w:rsidR="00F4036D" w:rsidRDefault="00F4036D" w:rsidP="00215D62"/>
        </w:tc>
      </w:tr>
      <w:tr w:rsidR="00F4036D" w14:paraId="28013402" w14:textId="77777777" w:rsidTr="00215D62">
        <w:tc>
          <w:tcPr>
            <w:tcW w:w="2235" w:type="dxa"/>
          </w:tcPr>
          <w:p w14:paraId="27BEDC70" w14:textId="34240A64" w:rsidR="00F4036D" w:rsidRDefault="00892D2B" w:rsidP="00215D62">
            <w:r>
              <w:t>quit</w:t>
            </w:r>
          </w:p>
        </w:tc>
        <w:tc>
          <w:tcPr>
            <w:tcW w:w="2835" w:type="dxa"/>
          </w:tcPr>
          <w:p w14:paraId="601B7F50" w14:textId="0EC3CEFD" w:rsidR="00F4036D" w:rsidRDefault="00892D2B" w:rsidP="00215D62">
            <w:r>
              <w:t>Quit [arg]</w:t>
            </w:r>
          </w:p>
        </w:tc>
        <w:tc>
          <w:tcPr>
            <w:tcW w:w="1275" w:type="dxa"/>
          </w:tcPr>
          <w:p w14:paraId="19F01CF8" w14:textId="77777777" w:rsidR="00F4036D" w:rsidRDefault="00F4036D" w:rsidP="00215D62"/>
        </w:tc>
        <w:tc>
          <w:tcPr>
            <w:tcW w:w="1276" w:type="dxa"/>
          </w:tcPr>
          <w:p w14:paraId="2B942811" w14:textId="77777777" w:rsidR="00F4036D" w:rsidRDefault="00F4036D" w:rsidP="00215D62"/>
        </w:tc>
        <w:tc>
          <w:tcPr>
            <w:tcW w:w="6662" w:type="dxa"/>
          </w:tcPr>
          <w:p w14:paraId="6DD1E313" w14:textId="77777777" w:rsidR="00F4036D" w:rsidRDefault="00F4036D" w:rsidP="00215D62"/>
        </w:tc>
      </w:tr>
      <w:tr w:rsidR="00892D2B" w14:paraId="647F278A" w14:textId="77777777" w:rsidTr="00215D62">
        <w:tc>
          <w:tcPr>
            <w:tcW w:w="2235" w:type="dxa"/>
          </w:tcPr>
          <w:p w14:paraId="67F9AA28" w14:textId="7D1CBEBB" w:rsidR="00892D2B" w:rsidRDefault="00892D2B" w:rsidP="00215D62">
            <w:r>
              <w:t>quit</w:t>
            </w:r>
          </w:p>
        </w:tc>
        <w:tc>
          <w:tcPr>
            <w:tcW w:w="2835" w:type="dxa"/>
          </w:tcPr>
          <w:p w14:paraId="7001BF62" w14:textId="270919A9" w:rsidR="00892D2B" w:rsidRDefault="00892D2B" w:rsidP="00215D62">
            <w:r>
              <w:t>Quit [arg] [arg]</w:t>
            </w:r>
          </w:p>
        </w:tc>
        <w:tc>
          <w:tcPr>
            <w:tcW w:w="1275" w:type="dxa"/>
          </w:tcPr>
          <w:p w14:paraId="0E18004D" w14:textId="77777777" w:rsidR="00892D2B" w:rsidRDefault="00892D2B" w:rsidP="00215D62"/>
        </w:tc>
        <w:tc>
          <w:tcPr>
            <w:tcW w:w="1276" w:type="dxa"/>
          </w:tcPr>
          <w:p w14:paraId="49D03A73" w14:textId="77777777" w:rsidR="00892D2B" w:rsidRDefault="00892D2B" w:rsidP="00215D62"/>
        </w:tc>
        <w:tc>
          <w:tcPr>
            <w:tcW w:w="6662" w:type="dxa"/>
          </w:tcPr>
          <w:p w14:paraId="545F3B9F" w14:textId="77777777" w:rsidR="00892D2B" w:rsidRDefault="00892D2B" w:rsidP="00215D62"/>
        </w:tc>
      </w:tr>
      <w:tr w:rsidR="00E00C11" w14:paraId="0C658389" w14:textId="77777777" w:rsidTr="00215D62">
        <w:tc>
          <w:tcPr>
            <w:tcW w:w="2235" w:type="dxa"/>
          </w:tcPr>
          <w:p w14:paraId="09B5E685" w14:textId="23AE17FA" w:rsidR="00E00C11" w:rsidRDefault="00E00C11" w:rsidP="00215D62">
            <w:r>
              <w:lastRenderedPageBreak/>
              <w:t>whereami</w:t>
            </w:r>
          </w:p>
        </w:tc>
        <w:tc>
          <w:tcPr>
            <w:tcW w:w="2835" w:type="dxa"/>
          </w:tcPr>
          <w:p w14:paraId="22594453" w14:textId="509CE1E2" w:rsidR="00E00C11" w:rsidRDefault="00E00C11" w:rsidP="00215D62">
            <w:r>
              <w:t>Whereami[noarg]</w:t>
            </w:r>
          </w:p>
        </w:tc>
        <w:tc>
          <w:tcPr>
            <w:tcW w:w="1275" w:type="dxa"/>
          </w:tcPr>
          <w:p w14:paraId="559EECFB" w14:textId="77777777" w:rsidR="00E00C11" w:rsidRDefault="00E00C11" w:rsidP="00215D62"/>
        </w:tc>
        <w:tc>
          <w:tcPr>
            <w:tcW w:w="1276" w:type="dxa"/>
          </w:tcPr>
          <w:p w14:paraId="4CF6484D" w14:textId="77777777" w:rsidR="00E00C11" w:rsidRDefault="00E00C11" w:rsidP="00215D62"/>
        </w:tc>
        <w:tc>
          <w:tcPr>
            <w:tcW w:w="6662" w:type="dxa"/>
          </w:tcPr>
          <w:p w14:paraId="1F409A20" w14:textId="77777777" w:rsidR="00E00C11" w:rsidRDefault="00E00C11" w:rsidP="00215D62"/>
        </w:tc>
      </w:tr>
      <w:tr w:rsidR="00E00C11" w14:paraId="0F16B23F" w14:textId="77777777" w:rsidTr="00215D62">
        <w:tc>
          <w:tcPr>
            <w:tcW w:w="2235" w:type="dxa"/>
          </w:tcPr>
          <w:p w14:paraId="0E15B9A8" w14:textId="2D926D73" w:rsidR="00E00C11" w:rsidRDefault="00E00C11" w:rsidP="00215D62">
            <w:r>
              <w:t>whereami</w:t>
            </w:r>
          </w:p>
        </w:tc>
        <w:tc>
          <w:tcPr>
            <w:tcW w:w="2835" w:type="dxa"/>
          </w:tcPr>
          <w:p w14:paraId="72800F83" w14:textId="00AF117A" w:rsidR="00E00C11" w:rsidRDefault="00E00C11" w:rsidP="00215D62">
            <w:r>
              <w:t>Whereami [no arg]</w:t>
            </w:r>
          </w:p>
        </w:tc>
        <w:tc>
          <w:tcPr>
            <w:tcW w:w="1275" w:type="dxa"/>
          </w:tcPr>
          <w:p w14:paraId="35DFF83F" w14:textId="77777777" w:rsidR="00E00C11" w:rsidRDefault="00E00C11" w:rsidP="00215D62"/>
        </w:tc>
        <w:tc>
          <w:tcPr>
            <w:tcW w:w="1276" w:type="dxa"/>
          </w:tcPr>
          <w:p w14:paraId="6C4352D7" w14:textId="77777777" w:rsidR="00E00C11" w:rsidRDefault="00E00C11" w:rsidP="00215D62"/>
        </w:tc>
        <w:tc>
          <w:tcPr>
            <w:tcW w:w="6662" w:type="dxa"/>
          </w:tcPr>
          <w:p w14:paraId="6DCDE6A8" w14:textId="77777777" w:rsidR="00E00C11" w:rsidRDefault="00E00C11" w:rsidP="00215D62"/>
        </w:tc>
      </w:tr>
      <w:tr w:rsidR="00E00C11" w14:paraId="52794CAD" w14:textId="77777777" w:rsidTr="00215D62">
        <w:tc>
          <w:tcPr>
            <w:tcW w:w="2235" w:type="dxa"/>
          </w:tcPr>
          <w:p w14:paraId="54A89859" w14:textId="127F695C" w:rsidR="00E00C11" w:rsidRDefault="00E00C11" w:rsidP="00215D62">
            <w:r>
              <w:t>whereami</w:t>
            </w:r>
          </w:p>
        </w:tc>
        <w:tc>
          <w:tcPr>
            <w:tcW w:w="2835" w:type="dxa"/>
          </w:tcPr>
          <w:p w14:paraId="62E97D4D" w14:textId="78F0D49D" w:rsidR="00E00C11" w:rsidRDefault="00E00C11" w:rsidP="00215D62">
            <w:r>
              <w:t>Whereami [arg]</w:t>
            </w:r>
          </w:p>
        </w:tc>
        <w:tc>
          <w:tcPr>
            <w:tcW w:w="1275" w:type="dxa"/>
          </w:tcPr>
          <w:p w14:paraId="3278CD30" w14:textId="77777777" w:rsidR="00E00C11" w:rsidRDefault="00E00C11" w:rsidP="00215D62"/>
        </w:tc>
        <w:tc>
          <w:tcPr>
            <w:tcW w:w="1276" w:type="dxa"/>
          </w:tcPr>
          <w:p w14:paraId="5F647896" w14:textId="77777777" w:rsidR="00E00C11" w:rsidRDefault="00E00C11" w:rsidP="00215D62"/>
        </w:tc>
        <w:tc>
          <w:tcPr>
            <w:tcW w:w="6662" w:type="dxa"/>
          </w:tcPr>
          <w:p w14:paraId="2C72FDA4" w14:textId="77777777" w:rsidR="00E00C11" w:rsidRDefault="00E00C11" w:rsidP="00215D62"/>
        </w:tc>
      </w:tr>
      <w:tr w:rsidR="00E00C11" w14:paraId="4DA0F615" w14:textId="77777777" w:rsidTr="00215D62">
        <w:tc>
          <w:tcPr>
            <w:tcW w:w="2235" w:type="dxa"/>
          </w:tcPr>
          <w:p w14:paraId="007AC64E" w14:textId="330D5993" w:rsidR="00E00C11" w:rsidRDefault="00E00C11" w:rsidP="00215D62">
            <w:r>
              <w:t>whereami</w:t>
            </w:r>
          </w:p>
        </w:tc>
        <w:tc>
          <w:tcPr>
            <w:tcW w:w="2835" w:type="dxa"/>
          </w:tcPr>
          <w:p w14:paraId="01164F1E" w14:textId="012D267C" w:rsidR="00E00C11" w:rsidRDefault="00E00C11" w:rsidP="00215D62">
            <w:r>
              <w:t>Whereami [arg] [arg]</w:t>
            </w:r>
          </w:p>
        </w:tc>
        <w:tc>
          <w:tcPr>
            <w:tcW w:w="1275" w:type="dxa"/>
          </w:tcPr>
          <w:p w14:paraId="4FE5EEE4" w14:textId="77777777" w:rsidR="00E00C11" w:rsidRDefault="00E00C11" w:rsidP="00215D62"/>
        </w:tc>
        <w:tc>
          <w:tcPr>
            <w:tcW w:w="1276" w:type="dxa"/>
          </w:tcPr>
          <w:p w14:paraId="430A809F" w14:textId="77777777" w:rsidR="00E00C11" w:rsidRDefault="00E00C11" w:rsidP="00215D62"/>
        </w:tc>
        <w:tc>
          <w:tcPr>
            <w:tcW w:w="6662" w:type="dxa"/>
          </w:tcPr>
          <w:p w14:paraId="04F5328D" w14:textId="77777777" w:rsidR="00E00C11" w:rsidRDefault="00E00C11" w:rsidP="00215D62"/>
        </w:tc>
      </w:tr>
    </w:tbl>
    <w:p w14:paraId="7937C105" w14:textId="77777777" w:rsidR="00215D62" w:rsidRDefault="00215D62"/>
    <w:p w14:paraId="6AF4E5EF" w14:textId="4B6184D7" w:rsidR="00215D62" w:rsidRDefault="00215D62"/>
    <w:p w14:paraId="7CC69E4A" w14:textId="77777777" w:rsidR="00EC5F05" w:rsidRDefault="00EC5F05"/>
    <w:p w14:paraId="70EA78AC" w14:textId="6FA0C6D4" w:rsidR="00EC5F05" w:rsidRDefault="00515200">
      <w:r>
        <w:br w:type="page"/>
      </w:r>
    </w:p>
    <w:p w14:paraId="0B16C1EB" w14:textId="77777777" w:rsidR="00515200" w:rsidRDefault="00515200"/>
    <w:tbl>
      <w:tblPr>
        <w:tblStyle w:val="TableGrid"/>
        <w:tblpPr w:leftFromText="180" w:rightFromText="180" w:horzAnchor="page" w:tblpX="649" w:tblpY="566"/>
        <w:tblW w:w="14283" w:type="dxa"/>
        <w:tblLook w:val="04A0" w:firstRow="1" w:lastRow="0" w:firstColumn="1" w:lastColumn="0" w:noHBand="0" w:noVBand="1"/>
      </w:tblPr>
      <w:tblGrid>
        <w:gridCol w:w="2235"/>
        <w:gridCol w:w="2835"/>
        <w:gridCol w:w="1275"/>
        <w:gridCol w:w="1276"/>
        <w:gridCol w:w="6662"/>
      </w:tblGrid>
      <w:tr w:rsidR="00515200" w14:paraId="31771636" w14:textId="77777777" w:rsidTr="009F5191">
        <w:tc>
          <w:tcPr>
            <w:tcW w:w="2235" w:type="dxa"/>
          </w:tcPr>
          <w:p w14:paraId="52B2BE5A" w14:textId="77777777" w:rsidR="00515200" w:rsidRDefault="00515200" w:rsidP="009F5191">
            <w:r>
              <w:t>Function</w:t>
            </w:r>
          </w:p>
        </w:tc>
        <w:tc>
          <w:tcPr>
            <w:tcW w:w="2835" w:type="dxa"/>
          </w:tcPr>
          <w:p w14:paraId="2E3D60BB" w14:textId="77777777" w:rsidR="00515200" w:rsidRDefault="00515200" w:rsidP="009F5191">
            <w:r>
              <w:t>Input</w:t>
            </w:r>
          </w:p>
        </w:tc>
        <w:tc>
          <w:tcPr>
            <w:tcW w:w="1275" w:type="dxa"/>
          </w:tcPr>
          <w:p w14:paraId="03B4BE34" w14:textId="77777777" w:rsidR="00515200" w:rsidRDefault="00515200" w:rsidP="009F5191">
            <w:r>
              <w:t>Pass 1</w:t>
            </w:r>
          </w:p>
        </w:tc>
        <w:tc>
          <w:tcPr>
            <w:tcW w:w="1276" w:type="dxa"/>
          </w:tcPr>
          <w:p w14:paraId="47F18351" w14:textId="77777777" w:rsidR="00515200" w:rsidRDefault="00515200" w:rsidP="009F5191">
            <w:r>
              <w:t xml:space="preserve">Pass 2 </w:t>
            </w:r>
          </w:p>
        </w:tc>
        <w:tc>
          <w:tcPr>
            <w:tcW w:w="6662" w:type="dxa"/>
          </w:tcPr>
          <w:p w14:paraId="17479DA2" w14:textId="77777777" w:rsidR="00515200" w:rsidRDefault="00515200" w:rsidP="009F5191">
            <w:r>
              <w:t>Comments</w:t>
            </w:r>
          </w:p>
        </w:tc>
      </w:tr>
      <w:tr w:rsidR="00515200" w14:paraId="0637C260" w14:textId="77777777" w:rsidTr="009F5191">
        <w:tc>
          <w:tcPr>
            <w:tcW w:w="2235" w:type="dxa"/>
          </w:tcPr>
          <w:p w14:paraId="409BDE99" w14:textId="77777777" w:rsidR="00515200" w:rsidRDefault="00515200" w:rsidP="009F5191">
            <w:r>
              <w:t>Clear</w:t>
            </w:r>
          </w:p>
        </w:tc>
        <w:tc>
          <w:tcPr>
            <w:tcW w:w="2835" w:type="dxa"/>
          </w:tcPr>
          <w:p w14:paraId="36B76A46" w14:textId="77777777" w:rsidR="00515200" w:rsidRDefault="00515200" w:rsidP="009F5191">
            <w:r>
              <w:t>Clear[noarg]</w:t>
            </w:r>
          </w:p>
        </w:tc>
        <w:tc>
          <w:tcPr>
            <w:tcW w:w="1275" w:type="dxa"/>
          </w:tcPr>
          <w:p w14:paraId="3574DF57" w14:textId="77777777" w:rsidR="00515200" w:rsidRDefault="00515200" w:rsidP="009F5191"/>
        </w:tc>
        <w:tc>
          <w:tcPr>
            <w:tcW w:w="1276" w:type="dxa"/>
          </w:tcPr>
          <w:p w14:paraId="5FA8D343" w14:textId="77777777" w:rsidR="00515200" w:rsidRDefault="00515200" w:rsidP="009F5191"/>
        </w:tc>
        <w:tc>
          <w:tcPr>
            <w:tcW w:w="6662" w:type="dxa"/>
          </w:tcPr>
          <w:p w14:paraId="6ABD9631" w14:textId="77777777" w:rsidR="00515200" w:rsidRDefault="00515200" w:rsidP="009F5191"/>
        </w:tc>
      </w:tr>
      <w:tr w:rsidR="00515200" w14:paraId="287015E1" w14:textId="77777777" w:rsidTr="009F5191">
        <w:tc>
          <w:tcPr>
            <w:tcW w:w="2235" w:type="dxa"/>
          </w:tcPr>
          <w:p w14:paraId="242897EC" w14:textId="77777777" w:rsidR="00515200" w:rsidRDefault="00515200" w:rsidP="009F5191">
            <w:r>
              <w:t>Clear</w:t>
            </w:r>
          </w:p>
        </w:tc>
        <w:tc>
          <w:tcPr>
            <w:tcW w:w="2835" w:type="dxa"/>
          </w:tcPr>
          <w:p w14:paraId="4458F14E" w14:textId="77777777" w:rsidR="00515200" w:rsidRDefault="00515200" w:rsidP="009F5191">
            <w:r>
              <w:t>Clear [noarg]</w:t>
            </w:r>
          </w:p>
        </w:tc>
        <w:tc>
          <w:tcPr>
            <w:tcW w:w="1275" w:type="dxa"/>
          </w:tcPr>
          <w:p w14:paraId="232E1C7F" w14:textId="77777777" w:rsidR="00515200" w:rsidRDefault="00515200" w:rsidP="009F5191"/>
        </w:tc>
        <w:tc>
          <w:tcPr>
            <w:tcW w:w="1276" w:type="dxa"/>
          </w:tcPr>
          <w:p w14:paraId="3B0801D7" w14:textId="77777777" w:rsidR="00515200" w:rsidRDefault="00515200" w:rsidP="009F5191"/>
        </w:tc>
        <w:tc>
          <w:tcPr>
            <w:tcW w:w="6662" w:type="dxa"/>
          </w:tcPr>
          <w:p w14:paraId="3D3B5672" w14:textId="77777777" w:rsidR="00515200" w:rsidRDefault="00515200" w:rsidP="009F5191"/>
        </w:tc>
      </w:tr>
      <w:tr w:rsidR="00515200" w14:paraId="1453639C" w14:textId="77777777" w:rsidTr="009F5191">
        <w:tc>
          <w:tcPr>
            <w:tcW w:w="2235" w:type="dxa"/>
          </w:tcPr>
          <w:p w14:paraId="6F0410A2" w14:textId="77777777" w:rsidR="00515200" w:rsidRDefault="00515200" w:rsidP="009F5191">
            <w:r>
              <w:t>Clear</w:t>
            </w:r>
          </w:p>
        </w:tc>
        <w:tc>
          <w:tcPr>
            <w:tcW w:w="2835" w:type="dxa"/>
          </w:tcPr>
          <w:p w14:paraId="09FF0407" w14:textId="77777777" w:rsidR="00515200" w:rsidRDefault="00515200" w:rsidP="009F5191">
            <w:r>
              <w:t>Clear [arg]</w:t>
            </w:r>
          </w:p>
        </w:tc>
        <w:tc>
          <w:tcPr>
            <w:tcW w:w="1275" w:type="dxa"/>
          </w:tcPr>
          <w:p w14:paraId="174A26AF" w14:textId="77777777" w:rsidR="00515200" w:rsidRDefault="00515200" w:rsidP="009F5191"/>
        </w:tc>
        <w:tc>
          <w:tcPr>
            <w:tcW w:w="1276" w:type="dxa"/>
          </w:tcPr>
          <w:p w14:paraId="12BACC83" w14:textId="77777777" w:rsidR="00515200" w:rsidRDefault="00515200" w:rsidP="009F5191"/>
        </w:tc>
        <w:tc>
          <w:tcPr>
            <w:tcW w:w="6662" w:type="dxa"/>
          </w:tcPr>
          <w:p w14:paraId="23447543" w14:textId="77777777" w:rsidR="00515200" w:rsidRDefault="00515200" w:rsidP="009F5191"/>
        </w:tc>
      </w:tr>
      <w:tr w:rsidR="00515200" w14:paraId="0A5F867F" w14:textId="77777777" w:rsidTr="009F5191">
        <w:tc>
          <w:tcPr>
            <w:tcW w:w="2235" w:type="dxa"/>
          </w:tcPr>
          <w:p w14:paraId="5E210A19" w14:textId="77777777" w:rsidR="00515200" w:rsidRDefault="00515200" w:rsidP="009F5191">
            <w:r>
              <w:t>Clear</w:t>
            </w:r>
          </w:p>
        </w:tc>
        <w:tc>
          <w:tcPr>
            <w:tcW w:w="2835" w:type="dxa"/>
          </w:tcPr>
          <w:p w14:paraId="348D444A" w14:textId="77777777" w:rsidR="00515200" w:rsidRDefault="00515200" w:rsidP="009F5191">
            <w:r>
              <w:t>Clear [arg] [arg]</w:t>
            </w:r>
          </w:p>
        </w:tc>
        <w:tc>
          <w:tcPr>
            <w:tcW w:w="1275" w:type="dxa"/>
          </w:tcPr>
          <w:p w14:paraId="2A81913E" w14:textId="77777777" w:rsidR="00515200" w:rsidRDefault="00515200" w:rsidP="009F5191"/>
        </w:tc>
        <w:tc>
          <w:tcPr>
            <w:tcW w:w="1276" w:type="dxa"/>
          </w:tcPr>
          <w:p w14:paraId="47ADC081" w14:textId="77777777" w:rsidR="00515200" w:rsidRDefault="00515200" w:rsidP="009F5191"/>
        </w:tc>
        <w:tc>
          <w:tcPr>
            <w:tcW w:w="6662" w:type="dxa"/>
          </w:tcPr>
          <w:p w14:paraId="6FBEEB8D" w14:textId="77777777" w:rsidR="00515200" w:rsidRDefault="00515200" w:rsidP="009F5191"/>
        </w:tc>
      </w:tr>
      <w:tr w:rsidR="00515200" w14:paraId="4DB0EF67" w14:textId="77777777" w:rsidTr="009F5191">
        <w:tc>
          <w:tcPr>
            <w:tcW w:w="2235" w:type="dxa"/>
          </w:tcPr>
          <w:p w14:paraId="0DB77CCC" w14:textId="77777777" w:rsidR="00515200" w:rsidRDefault="00515200" w:rsidP="009F5191">
            <w:r>
              <w:t>cd</w:t>
            </w:r>
          </w:p>
        </w:tc>
        <w:tc>
          <w:tcPr>
            <w:tcW w:w="2835" w:type="dxa"/>
          </w:tcPr>
          <w:p w14:paraId="533B5C99" w14:textId="77777777" w:rsidR="00515200" w:rsidRDefault="00515200" w:rsidP="009F5191">
            <w:r>
              <w:t>cd[no arg]</w:t>
            </w:r>
          </w:p>
        </w:tc>
        <w:tc>
          <w:tcPr>
            <w:tcW w:w="1275" w:type="dxa"/>
          </w:tcPr>
          <w:p w14:paraId="275C4628" w14:textId="77777777" w:rsidR="00515200" w:rsidRDefault="00515200" w:rsidP="009F5191"/>
        </w:tc>
        <w:tc>
          <w:tcPr>
            <w:tcW w:w="1276" w:type="dxa"/>
          </w:tcPr>
          <w:p w14:paraId="19FC2794" w14:textId="77777777" w:rsidR="00515200" w:rsidRDefault="00515200" w:rsidP="009F5191"/>
        </w:tc>
        <w:tc>
          <w:tcPr>
            <w:tcW w:w="6662" w:type="dxa"/>
          </w:tcPr>
          <w:p w14:paraId="79871155" w14:textId="77777777" w:rsidR="00515200" w:rsidRDefault="00515200" w:rsidP="009F5191"/>
        </w:tc>
      </w:tr>
      <w:tr w:rsidR="00515200" w14:paraId="0CC1C514" w14:textId="77777777" w:rsidTr="009F5191">
        <w:tc>
          <w:tcPr>
            <w:tcW w:w="2235" w:type="dxa"/>
          </w:tcPr>
          <w:p w14:paraId="17DD1045" w14:textId="77777777" w:rsidR="00515200" w:rsidRDefault="00515200" w:rsidP="009F5191">
            <w:r>
              <w:t>cd</w:t>
            </w:r>
          </w:p>
        </w:tc>
        <w:tc>
          <w:tcPr>
            <w:tcW w:w="2835" w:type="dxa"/>
          </w:tcPr>
          <w:p w14:paraId="16C5F658" w14:textId="77777777" w:rsidR="00515200" w:rsidRDefault="00515200" w:rsidP="009F5191">
            <w:r>
              <w:t>Cd [no arg]</w:t>
            </w:r>
          </w:p>
        </w:tc>
        <w:tc>
          <w:tcPr>
            <w:tcW w:w="1275" w:type="dxa"/>
          </w:tcPr>
          <w:p w14:paraId="43884830" w14:textId="77777777" w:rsidR="00515200" w:rsidRDefault="00515200" w:rsidP="009F5191"/>
        </w:tc>
        <w:tc>
          <w:tcPr>
            <w:tcW w:w="1276" w:type="dxa"/>
          </w:tcPr>
          <w:p w14:paraId="5E463872" w14:textId="77777777" w:rsidR="00515200" w:rsidRDefault="00515200" w:rsidP="009F5191"/>
        </w:tc>
        <w:tc>
          <w:tcPr>
            <w:tcW w:w="6662" w:type="dxa"/>
          </w:tcPr>
          <w:p w14:paraId="46F0538B" w14:textId="77777777" w:rsidR="00515200" w:rsidRDefault="00515200" w:rsidP="009F5191"/>
        </w:tc>
      </w:tr>
      <w:tr w:rsidR="00515200" w14:paraId="59432566" w14:textId="77777777" w:rsidTr="009F5191">
        <w:tc>
          <w:tcPr>
            <w:tcW w:w="2235" w:type="dxa"/>
          </w:tcPr>
          <w:p w14:paraId="00B251FB" w14:textId="77777777" w:rsidR="00515200" w:rsidRDefault="00515200" w:rsidP="009F5191">
            <w:r>
              <w:t>cd</w:t>
            </w:r>
          </w:p>
        </w:tc>
        <w:tc>
          <w:tcPr>
            <w:tcW w:w="2835" w:type="dxa"/>
          </w:tcPr>
          <w:p w14:paraId="53FFC91F" w14:textId="77777777" w:rsidR="00515200" w:rsidRDefault="00515200" w:rsidP="009F5191">
            <w:r>
              <w:t>Cd [valid rel path]</w:t>
            </w:r>
          </w:p>
        </w:tc>
        <w:tc>
          <w:tcPr>
            <w:tcW w:w="1275" w:type="dxa"/>
          </w:tcPr>
          <w:p w14:paraId="16D39A49" w14:textId="77777777" w:rsidR="00515200" w:rsidRDefault="00515200" w:rsidP="009F5191"/>
        </w:tc>
        <w:tc>
          <w:tcPr>
            <w:tcW w:w="1276" w:type="dxa"/>
          </w:tcPr>
          <w:p w14:paraId="4ED2904D" w14:textId="77777777" w:rsidR="00515200" w:rsidRDefault="00515200" w:rsidP="009F5191"/>
        </w:tc>
        <w:tc>
          <w:tcPr>
            <w:tcW w:w="6662" w:type="dxa"/>
          </w:tcPr>
          <w:p w14:paraId="7EF6B322" w14:textId="77777777" w:rsidR="00515200" w:rsidRDefault="00515200" w:rsidP="009F5191"/>
        </w:tc>
      </w:tr>
      <w:tr w:rsidR="00515200" w14:paraId="42834C11" w14:textId="77777777" w:rsidTr="009F5191">
        <w:tc>
          <w:tcPr>
            <w:tcW w:w="2235" w:type="dxa"/>
          </w:tcPr>
          <w:p w14:paraId="7FFE923E" w14:textId="77777777" w:rsidR="00515200" w:rsidRDefault="00515200" w:rsidP="009F5191">
            <w:r>
              <w:t>cd</w:t>
            </w:r>
          </w:p>
        </w:tc>
        <w:tc>
          <w:tcPr>
            <w:tcW w:w="2835" w:type="dxa"/>
          </w:tcPr>
          <w:p w14:paraId="643D4CB5" w14:textId="77777777" w:rsidR="00515200" w:rsidRDefault="00515200" w:rsidP="009F5191">
            <w:r>
              <w:t>Cd [valid abs path]</w:t>
            </w:r>
          </w:p>
        </w:tc>
        <w:tc>
          <w:tcPr>
            <w:tcW w:w="1275" w:type="dxa"/>
          </w:tcPr>
          <w:p w14:paraId="1EB4A315" w14:textId="77777777" w:rsidR="00515200" w:rsidRDefault="00515200" w:rsidP="009F5191"/>
        </w:tc>
        <w:tc>
          <w:tcPr>
            <w:tcW w:w="1276" w:type="dxa"/>
          </w:tcPr>
          <w:p w14:paraId="12E1229D" w14:textId="77777777" w:rsidR="00515200" w:rsidRDefault="00515200" w:rsidP="009F5191"/>
        </w:tc>
        <w:tc>
          <w:tcPr>
            <w:tcW w:w="6662" w:type="dxa"/>
          </w:tcPr>
          <w:p w14:paraId="61F9AD89" w14:textId="77777777" w:rsidR="00515200" w:rsidRDefault="00515200" w:rsidP="009F5191"/>
        </w:tc>
      </w:tr>
      <w:tr w:rsidR="00515200" w14:paraId="13316579" w14:textId="77777777" w:rsidTr="009F5191">
        <w:tc>
          <w:tcPr>
            <w:tcW w:w="2235" w:type="dxa"/>
          </w:tcPr>
          <w:p w14:paraId="420A0636" w14:textId="77777777" w:rsidR="00515200" w:rsidRDefault="00515200" w:rsidP="009F5191">
            <w:r>
              <w:t>cd</w:t>
            </w:r>
          </w:p>
        </w:tc>
        <w:tc>
          <w:tcPr>
            <w:tcW w:w="2835" w:type="dxa"/>
          </w:tcPr>
          <w:p w14:paraId="159D1DE3" w14:textId="77777777" w:rsidR="00515200" w:rsidRDefault="00515200" w:rsidP="009F5191">
            <w:r>
              <w:t>Cd [invalid path]</w:t>
            </w:r>
          </w:p>
        </w:tc>
        <w:tc>
          <w:tcPr>
            <w:tcW w:w="1275" w:type="dxa"/>
          </w:tcPr>
          <w:p w14:paraId="47903FE4" w14:textId="77777777" w:rsidR="00515200" w:rsidRDefault="00515200" w:rsidP="009F5191"/>
        </w:tc>
        <w:tc>
          <w:tcPr>
            <w:tcW w:w="1276" w:type="dxa"/>
          </w:tcPr>
          <w:p w14:paraId="03EFF10A" w14:textId="77777777" w:rsidR="00515200" w:rsidRDefault="00515200" w:rsidP="009F5191"/>
        </w:tc>
        <w:tc>
          <w:tcPr>
            <w:tcW w:w="6662" w:type="dxa"/>
          </w:tcPr>
          <w:p w14:paraId="26FEACA1" w14:textId="77777777" w:rsidR="00515200" w:rsidRDefault="00515200" w:rsidP="009F5191"/>
        </w:tc>
      </w:tr>
      <w:tr w:rsidR="00515200" w14:paraId="667C3D75" w14:textId="77777777" w:rsidTr="009F5191">
        <w:tc>
          <w:tcPr>
            <w:tcW w:w="2235" w:type="dxa"/>
          </w:tcPr>
          <w:p w14:paraId="690E8349" w14:textId="77777777" w:rsidR="00515200" w:rsidRDefault="00515200" w:rsidP="009F5191">
            <w:r>
              <w:t>cd</w:t>
            </w:r>
          </w:p>
        </w:tc>
        <w:tc>
          <w:tcPr>
            <w:tcW w:w="2835" w:type="dxa"/>
          </w:tcPr>
          <w:p w14:paraId="6CCF676D" w14:textId="77777777" w:rsidR="00515200" w:rsidRDefault="00515200" w:rsidP="009F5191">
            <w:r>
              <w:t>Cd [arg] [arg]</w:t>
            </w:r>
          </w:p>
        </w:tc>
        <w:tc>
          <w:tcPr>
            <w:tcW w:w="1275" w:type="dxa"/>
          </w:tcPr>
          <w:p w14:paraId="6BBFAD9E" w14:textId="77777777" w:rsidR="00515200" w:rsidRDefault="00515200" w:rsidP="009F5191"/>
        </w:tc>
        <w:tc>
          <w:tcPr>
            <w:tcW w:w="1276" w:type="dxa"/>
          </w:tcPr>
          <w:p w14:paraId="33746B54" w14:textId="77777777" w:rsidR="00515200" w:rsidRDefault="00515200" w:rsidP="009F5191"/>
        </w:tc>
        <w:tc>
          <w:tcPr>
            <w:tcW w:w="6662" w:type="dxa"/>
          </w:tcPr>
          <w:p w14:paraId="144642C5" w14:textId="77777777" w:rsidR="00515200" w:rsidRDefault="00515200" w:rsidP="009F5191"/>
        </w:tc>
      </w:tr>
      <w:tr w:rsidR="00515200" w14:paraId="346849CA" w14:textId="77777777" w:rsidTr="009F5191">
        <w:tc>
          <w:tcPr>
            <w:tcW w:w="2235" w:type="dxa"/>
          </w:tcPr>
          <w:p w14:paraId="474E8CB1" w14:textId="77777777" w:rsidR="00515200" w:rsidRDefault="00515200" w:rsidP="009F5191">
            <w:r>
              <w:t xml:space="preserve">Dir </w:t>
            </w:r>
          </w:p>
        </w:tc>
        <w:tc>
          <w:tcPr>
            <w:tcW w:w="2835" w:type="dxa"/>
          </w:tcPr>
          <w:p w14:paraId="2B783E50" w14:textId="77777777" w:rsidR="00515200" w:rsidRDefault="00515200" w:rsidP="009F5191">
            <w:r>
              <w:t>Dir[no arg]</w:t>
            </w:r>
          </w:p>
        </w:tc>
        <w:tc>
          <w:tcPr>
            <w:tcW w:w="1275" w:type="dxa"/>
          </w:tcPr>
          <w:p w14:paraId="3EFB5F00" w14:textId="77777777" w:rsidR="00515200" w:rsidRDefault="00515200" w:rsidP="009F5191"/>
        </w:tc>
        <w:tc>
          <w:tcPr>
            <w:tcW w:w="1276" w:type="dxa"/>
          </w:tcPr>
          <w:p w14:paraId="4C7857F8" w14:textId="77777777" w:rsidR="00515200" w:rsidRDefault="00515200" w:rsidP="009F5191"/>
        </w:tc>
        <w:tc>
          <w:tcPr>
            <w:tcW w:w="6662" w:type="dxa"/>
          </w:tcPr>
          <w:p w14:paraId="3FD39E2F" w14:textId="77777777" w:rsidR="00515200" w:rsidRDefault="00515200" w:rsidP="009F5191"/>
        </w:tc>
      </w:tr>
      <w:tr w:rsidR="00515200" w14:paraId="2281A0AC" w14:textId="77777777" w:rsidTr="009F5191">
        <w:tc>
          <w:tcPr>
            <w:tcW w:w="2235" w:type="dxa"/>
          </w:tcPr>
          <w:p w14:paraId="1FE3A69F" w14:textId="77777777" w:rsidR="00515200" w:rsidRDefault="00515200" w:rsidP="009F5191">
            <w:r>
              <w:t>dir</w:t>
            </w:r>
          </w:p>
        </w:tc>
        <w:tc>
          <w:tcPr>
            <w:tcW w:w="2835" w:type="dxa"/>
          </w:tcPr>
          <w:p w14:paraId="7B7BEC3D" w14:textId="77777777" w:rsidR="00515200" w:rsidRDefault="00515200" w:rsidP="009F5191">
            <w:r>
              <w:t>Dir [no arg]</w:t>
            </w:r>
          </w:p>
        </w:tc>
        <w:tc>
          <w:tcPr>
            <w:tcW w:w="1275" w:type="dxa"/>
          </w:tcPr>
          <w:p w14:paraId="5C22CF21" w14:textId="77777777" w:rsidR="00515200" w:rsidRDefault="00515200" w:rsidP="009F5191"/>
        </w:tc>
        <w:tc>
          <w:tcPr>
            <w:tcW w:w="1276" w:type="dxa"/>
          </w:tcPr>
          <w:p w14:paraId="3E70FF47" w14:textId="77777777" w:rsidR="00515200" w:rsidRDefault="00515200" w:rsidP="009F5191"/>
        </w:tc>
        <w:tc>
          <w:tcPr>
            <w:tcW w:w="6662" w:type="dxa"/>
          </w:tcPr>
          <w:p w14:paraId="0FFE1BEA" w14:textId="77777777" w:rsidR="00515200" w:rsidRDefault="00515200" w:rsidP="009F5191"/>
        </w:tc>
      </w:tr>
      <w:tr w:rsidR="00515200" w14:paraId="5FFF4A8A" w14:textId="77777777" w:rsidTr="009F5191">
        <w:tc>
          <w:tcPr>
            <w:tcW w:w="2235" w:type="dxa"/>
          </w:tcPr>
          <w:p w14:paraId="61FDB6F5" w14:textId="77777777" w:rsidR="00515200" w:rsidRDefault="00515200" w:rsidP="009F5191">
            <w:r>
              <w:t>Dir</w:t>
            </w:r>
          </w:p>
        </w:tc>
        <w:tc>
          <w:tcPr>
            <w:tcW w:w="2835" w:type="dxa"/>
          </w:tcPr>
          <w:p w14:paraId="5D60B1FD" w14:textId="77777777" w:rsidR="00515200" w:rsidRDefault="00515200" w:rsidP="009F5191">
            <w:r>
              <w:t>Dir [valid dir]</w:t>
            </w:r>
          </w:p>
        </w:tc>
        <w:tc>
          <w:tcPr>
            <w:tcW w:w="1275" w:type="dxa"/>
          </w:tcPr>
          <w:p w14:paraId="619920B5" w14:textId="77777777" w:rsidR="00515200" w:rsidRDefault="00515200" w:rsidP="009F5191"/>
        </w:tc>
        <w:tc>
          <w:tcPr>
            <w:tcW w:w="1276" w:type="dxa"/>
          </w:tcPr>
          <w:p w14:paraId="4A88ABE0" w14:textId="77777777" w:rsidR="00515200" w:rsidRDefault="00515200" w:rsidP="009F5191"/>
        </w:tc>
        <w:tc>
          <w:tcPr>
            <w:tcW w:w="6662" w:type="dxa"/>
          </w:tcPr>
          <w:p w14:paraId="78368E55" w14:textId="77777777" w:rsidR="00515200" w:rsidRDefault="00515200" w:rsidP="009F5191"/>
        </w:tc>
      </w:tr>
      <w:tr w:rsidR="00515200" w14:paraId="4C9B507C" w14:textId="77777777" w:rsidTr="009F5191">
        <w:tc>
          <w:tcPr>
            <w:tcW w:w="2235" w:type="dxa"/>
          </w:tcPr>
          <w:p w14:paraId="5FDB6D1E" w14:textId="77777777" w:rsidR="00515200" w:rsidRDefault="00515200" w:rsidP="009F5191">
            <w:r>
              <w:t>dir</w:t>
            </w:r>
          </w:p>
        </w:tc>
        <w:tc>
          <w:tcPr>
            <w:tcW w:w="2835" w:type="dxa"/>
          </w:tcPr>
          <w:p w14:paraId="7FF601B2" w14:textId="77777777" w:rsidR="00515200" w:rsidRDefault="00515200" w:rsidP="009F5191">
            <w:r>
              <w:t>Dir [invalid dir]</w:t>
            </w:r>
          </w:p>
        </w:tc>
        <w:tc>
          <w:tcPr>
            <w:tcW w:w="1275" w:type="dxa"/>
          </w:tcPr>
          <w:p w14:paraId="1BABF5CA" w14:textId="77777777" w:rsidR="00515200" w:rsidRDefault="00515200" w:rsidP="009F5191"/>
        </w:tc>
        <w:tc>
          <w:tcPr>
            <w:tcW w:w="1276" w:type="dxa"/>
          </w:tcPr>
          <w:p w14:paraId="2F00FE0E" w14:textId="77777777" w:rsidR="00515200" w:rsidRDefault="00515200" w:rsidP="009F5191"/>
        </w:tc>
        <w:tc>
          <w:tcPr>
            <w:tcW w:w="6662" w:type="dxa"/>
          </w:tcPr>
          <w:p w14:paraId="541F375A" w14:textId="77777777" w:rsidR="00515200" w:rsidRDefault="00515200" w:rsidP="009F5191"/>
        </w:tc>
      </w:tr>
      <w:tr w:rsidR="00515200" w14:paraId="29941CAB" w14:textId="77777777" w:rsidTr="009F5191">
        <w:tc>
          <w:tcPr>
            <w:tcW w:w="2235" w:type="dxa"/>
          </w:tcPr>
          <w:p w14:paraId="7D6B8840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2156EBF9" w14:textId="77777777" w:rsidR="00515200" w:rsidRDefault="00515200" w:rsidP="009F5191">
            <w:r>
              <w:t>Echo[no arg]</w:t>
            </w:r>
          </w:p>
        </w:tc>
        <w:tc>
          <w:tcPr>
            <w:tcW w:w="1275" w:type="dxa"/>
          </w:tcPr>
          <w:p w14:paraId="1EA77884" w14:textId="77777777" w:rsidR="00515200" w:rsidRDefault="00515200" w:rsidP="009F5191"/>
        </w:tc>
        <w:tc>
          <w:tcPr>
            <w:tcW w:w="1276" w:type="dxa"/>
          </w:tcPr>
          <w:p w14:paraId="19C71741" w14:textId="77777777" w:rsidR="00515200" w:rsidRDefault="00515200" w:rsidP="009F5191"/>
        </w:tc>
        <w:tc>
          <w:tcPr>
            <w:tcW w:w="6662" w:type="dxa"/>
          </w:tcPr>
          <w:p w14:paraId="05D3CE0B" w14:textId="77777777" w:rsidR="00515200" w:rsidRDefault="00515200" w:rsidP="009F5191"/>
        </w:tc>
      </w:tr>
      <w:tr w:rsidR="00515200" w14:paraId="0A62944C" w14:textId="77777777" w:rsidTr="009F5191">
        <w:tc>
          <w:tcPr>
            <w:tcW w:w="2235" w:type="dxa"/>
          </w:tcPr>
          <w:p w14:paraId="321C8717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0B775553" w14:textId="77777777" w:rsidR="00515200" w:rsidRDefault="00515200" w:rsidP="009F5191">
            <w:r>
              <w:t>Echo [noarg]</w:t>
            </w:r>
          </w:p>
        </w:tc>
        <w:tc>
          <w:tcPr>
            <w:tcW w:w="1275" w:type="dxa"/>
          </w:tcPr>
          <w:p w14:paraId="7C110E11" w14:textId="77777777" w:rsidR="00515200" w:rsidRDefault="00515200" w:rsidP="009F5191"/>
        </w:tc>
        <w:tc>
          <w:tcPr>
            <w:tcW w:w="1276" w:type="dxa"/>
          </w:tcPr>
          <w:p w14:paraId="355595DE" w14:textId="77777777" w:rsidR="00515200" w:rsidRDefault="00515200" w:rsidP="009F5191"/>
        </w:tc>
        <w:tc>
          <w:tcPr>
            <w:tcW w:w="6662" w:type="dxa"/>
          </w:tcPr>
          <w:p w14:paraId="2F632A82" w14:textId="77777777" w:rsidR="00515200" w:rsidRDefault="00515200" w:rsidP="009F5191"/>
        </w:tc>
      </w:tr>
      <w:tr w:rsidR="00515200" w14:paraId="4677CFA0" w14:textId="77777777" w:rsidTr="009F5191">
        <w:tc>
          <w:tcPr>
            <w:tcW w:w="2235" w:type="dxa"/>
          </w:tcPr>
          <w:p w14:paraId="02DFDDA3" w14:textId="77777777" w:rsidR="00515200" w:rsidRDefault="00515200" w:rsidP="009F5191">
            <w:r>
              <w:t xml:space="preserve">Echo </w:t>
            </w:r>
          </w:p>
        </w:tc>
        <w:tc>
          <w:tcPr>
            <w:tcW w:w="2835" w:type="dxa"/>
          </w:tcPr>
          <w:p w14:paraId="61466844" w14:textId="77777777" w:rsidR="00515200" w:rsidRDefault="00515200" w:rsidP="009F5191">
            <w:r>
              <w:t>Echo “comment”</w:t>
            </w:r>
          </w:p>
        </w:tc>
        <w:tc>
          <w:tcPr>
            <w:tcW w:w="1275" w:type="dxa"/>
          </w:tcPr>
          <w:p w14:paraId="651ADF6E" w14:textId="77777777" w:rsidR="00515200" w:rsidRDefault="00515200" w:rsidP="009F5191"/>
        </w:tc>
        <w:tc>
          <w:tcPr>
            <w:tcW w:w="1276" w:type="dxa"/>
          </w:tcPr>
          <w:p w14:paraId="52FA70ED" w14:textId="77777777" w:rsidR="00515200" w:rsidRDefault="00515200" w:rsidP="009F5191"/>
        </w:tc>
        <w:tc>
          <w:tcPr>
            <w:tcW w:w="6662" w:type="dxa"/>
          </w:tcPr>
          <w:p w14:paraId="6CCB1880" w14:textId="77777777" w:rsidR="00515200" w:rsidRDefault="00515200" w:rsidP="009F5191"/>
        </w:tc>
      </w:tr>
      <w:tr w:rsidR="00515200" w14:paraId="7E8C434D" w14:textId="77777777" w:rsidTr="009F5191">
        <w:tc>
          <w:tcPr>
            <w:tcW w:w="2235" w:type="dxa"/>
          </w:tcPr>
          <w:p w14:paraId="7D6500F7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26E30DC0" w14:textId="77777777" w:rsidR="00515200" w:rsidRDefault="00515200" w:rsidP="009F5191">
            <w:r>
              <w:t>Echo “Josh said \”hello\””</w:t>
            </w:r>
          </w:p>
        </w:tc>
        <w:tc>
          <w:tcPr>
            <w:tcW w:w="1275" w:type="dxa"/>
          </w:tcPr>
          <w:p w14:paraId="6F9348B4" w14:textId="77777777" w:rsidR="00515200" w:rsidRDefault="00515200" w:rsidP="009F5191"/>
        </w:tc>
        <w:tc>
          <w:tcPr>
            <w:tcW w:w="1276" w:type="dxa"/>
          </w:tcPr>
          <w:p w14:paraId="005905F3" w14:textId="77777777" w:rsidR="00515200" w:rsidRDefault="00515200" w:rsidP="009F5191"/>
        </w:tc>
        <w:tc>
          <w:tcPr>
            <w:tcW w:w="6662" w:type="dxa"/>
          </w:tcPr>
          <w:p w14:paraId="7245E5C2" w14:textId="77777777" w:rsidR="00515200" w:rsidRDefault="00515200" w:rsidP="009F5191"/>
        </w:tc>
      </w:tr>
      <w:tr w:rsidR="00515200" w14:paraId="3BD728BE" w14:textId="77777777" w:rsidTr="009F5191">
        <w:tc>
          <w:tcPr>
            <w:tcW w:w="2235" w:type="dxa"/>
          </w:tcPr>
          <w:p w14:paraId="65FEEAEA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7F86FC47" w14:textId="77777777" w:rsidR="00515200" w:rsidRDefault="00515200" w:rsidP="009F5191">
            <w:r>
              <w:t>Echo “hello\”</w:t>
            </w:r>
          </w:p>
        </w:tc>
        <w:tc>
          <w:tcPr>
            <w:tcW w:w="1275" w:type="dxa"/>
          </w:tcPr>
          <w:p w14:paraId="788937DC" w14:textId="77777777" w:rsidR="00515200" w:rsidRDefault="00515200" w:rsidP="009F5191"/>
        </w:tc>
        <w:tc>
          <w:tcPr>
            <w:tcW w:w="1276" w:type="dxa"/>
          </w:tcPr>
          <w:p w14:paraId="4330EDBB" w14:textId="77777777" w:rsidR="00515200" w:rsidRDefault="00515200" w:rsidP="009F5191"/>
        </w:tc>
        <w:tc>
          <w:tcPr>
            <w:tcW w:w="6662" w:type="dxa"/>
          </w:tcPr>
          <w:p w14:paraId="471CEDAF" w14:textId="77777777" w:rsidR="00515200" w:rsidRDefault="00515200" w:rsidP="009F5191"/>
        </w:tc>
      </w:tr>
      <w:tr w:rsidR="00515200" w14:paraId="5405B71A" w14:textId="77777777" w:rsidTr="009F5191">
        <w:tc>
          <w:tcPr>
            <w:tcW w:w="2235" w:type="dxa"/>
          </w:tcPr>
          <w:p w14:paraId="4842D684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472C6975" w14:textId="77777777" w:rsidR="00515200" w:rsidRDefault="00515200" w:rsidP="009F5191">
            <w:r>
              <w:t>Echo “hello</w:t>
            </w:r>
          </w:p>
        </w:tc>
        <w:tc>
          <w:tcPr>
            <w:tcW w:w="1275" w:type="dxa"/>
          </w:tcPr>
          <w:p w14:paraId="0DD68FBD" w14:textId="77777777" w:rsidR="00515200" w:rsidRDefault="00515200" w:rsidP="009F5191"/>
        </w:tc>
        <w:tc>
          <w:tcPr>
            <w:tcW w:w="1276" w:type="dxa"/>
          </w:tcPr>
          <w:p w14:paraId="7B54FE27" w14:textId="77777777" w:rsidR="00515200" w:rsidRDefault="00515200" w:rsidP="009F5191"/>
        </w:tc>
        <w:tc>
          <w:tcPr>
            <w:tcW w:w="6662" w:type="dxa"/>
          </w:tcPr>
          <w:p w14:paraId="06A71CBA" w14:textId="77777777" w:rsidR="00515200" w:rsidRDefault="00515200" w:rsidP="009F5191"/>
        </w:tc>
      </w:tr>
      <w:tr w:rsidR="00515200" w14:paraId="698D303F" w14:textId="77777777" w:rsidTr="009F5191">
        <w:tc>
          <w:tcPr>
            <w:tcW w:w="2235" w:type="dxa"/>
          </w:tcPr>
          <w:p w14:paraId="7A4E4EBD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292F90E3" w14:textId="77777777" w:rsidR="00515200" w:rsidRDefault="00515200" w:rsidP="009F5191">
            <w:r>
              <w:t>Echo hello”</w:t>
            </w:r>
          </w:p>
        </w:tc>
        <w:tc>
          <w:tcPr>
            <w:tcW w:w="1275" w:type="dxa"/>
          </w:tcPr>
          <w:p w14:paraId="20D6216B" w14:textId="77777777" w:rsidR="00515200" w:rsidRDefault="00515200" w:rsidP="009F5191"/>
        </w:tc>
        <w:tc>
          <w:tcPr>
            <w:tcW w:w="1276" w:type="dxa"/>
          </w:tcPr>
          <w:p w14:paraId="51CCCE40" w14:textId="77777777" w:rsidR="00515200" w:rsidRDefault="00515200" w:rsidP="009F5191"/>
        </w:tc>
        <w:tc>
          <w:tcPr>
            <w:tcW w:w="6662" w:type="dxa"/>
          </w:tcPr>
          <w:p w14:paraId="391158EC" w14:textId="77777777" w:rsidR="00515200" w:rsidRDefault="00515200" w:rsidP="009F5191"/>
        </w:tc>
      </w:tr>
      <w:tr w:rsidR="00515200" w14:paraId="605DDEFD" w14:textId="77777777" w:rsidTr="009F5191">
        <w:tc>
          <w:tcPr>
            <w:tcW w:w="2235" w:type="dxa"/>
          </w:tcPr>
          <w:p w14:paraId="6880CAE8" w14:textId="77777777" w:rsidR="00515200" w:rsidRDefault="00515200" w:rsidP="009F5191">
            <w:r>
              <w:t>echo</w:t>
            </w:r>
          </w:p>
        </w:tc>
        <w:tc>
          <w:tcPr>
            <w:tcW w:w="2835" w:type="dxa"/>
          </w:tcPr>
          <w:p w14:paraId="2FF5274F" w14:textId="77777777" w:rsidR="00515200" w:rsidRDefault="00515200" w:rsidP="009F5191">
            <w:r>
              <w:t>Echo [arg] [arg]</w:t>
            </w:r>
          </w:p>
        </w:tc>
        <w:tc>
          <w:tcPr>
            <w:tcW w:w="1275" w:type="dxa"/>
          </w:tcPr>
          <w:p w14:paraId="6AF1D34B" w14:textId="77777777" w:rsidR="00515200" w:rsidRDefault="00515200" w:rsidP="009F5191"/>
        </w:tc>
        <w:tc>
          <w:tcPr>
            <w:tcW w:w="1276" w:type="dxa"/>
          </w:tcPr>
          <w:p w14:paraId="5A43DD07" w14:textId="77777777" w:rsidR="00515200" w:rsidRDefault="00515200" w:rsidP="009F5191"/>
        </w:tc>
        <w:tc>
          <w:tcPr>
            <w:tcW w:w="6662" w:type="dxa"/>
          </w:tcPr>
          <w:p w14:paraId="78834E40" w14:textId="77777777" w:rsidR="00515200" w:rsidRDefault="00515200" w:rsidP="009F5191"/>
        </w:tc>
      </w:tr>
      <w:tr w:rsidR="00515200" w14:paraId="79592093" w14:textId="77777777" w:rsidTr="009F5191">
        <w:tc>
          <w:tcPr>
            <w:tcW w:w="2235" w:type="dxa"/>
          </w:tcPr>
          <w:p w14:paraId="0C4085ED" w14:textId="77777777" w:rsidR="00515200" w:rsidRDefault="00515200" w:rsidP="009F5191">
            <w:r>
              <w:t>help</w:t>
            </w:r>
          </w:p>
        </w:tc>
        <w:tc>
          <w:tcPr>
            <w:tcW w:w="2835" w:type="dxa"/>
          </w:tcPr>
          <w:p w14:paraId="225E8BCC" w14:textId="77777777" w:rsidR="00515200" w:rsidRDefault="00515200" w:rsidP="009F5191">
            <w:r>
              <w:t>Help[noarg]</w:t>
            </w:r>
          </w:p>
        </w:tc>
        <w:tc>
          <w:tcPr>
            <w:tcW w:w="1275" w:type="dxa"/>
          </w:tcPr>
          <w:p w14:paraId="2025DB84" w14:textId="77777777" w:rsidR="00515200" w:rsidRDefault="00515200" w:rsidP="009F5191"/>
        </w:tc>
        <w:tc>
          <w:tcPr>
            <w:tcW w:w="1276" w:type="dxa"/>
          </w:tcPr>
          <w:p w14:paraId="67631897" w14:textId="77777777" w:rsidR="00515200" w:rsidRDefault="00515200" w:rsidP="009F5191"/>
        </w:tc>
        <w:tc>
          <w:tcPr>
            <w:tcW w:w="6662" w:type="dxa"/>
          </w:tcPr>
          <w:p w14:paraId="5FB33730" w14:textId="77777777" w:rsidR="00515200" w:rsidRDefault="00515200" w:rsidP="009F5191"/>
        </w:tc>
      </w:tr>
      <w:tr w:rsidR="00515200" w14:paraId="7CE1F2F6" w14:textId="77777777" w:rsidTr="009F5191">
        <w:tc>
          <w:tcPr>
            <w:tcW w:w="2235" w:type="dxa"/>
          </w:tcPr>
          <w:p w14:paraId="6B439612" w14:textId="77777777" w:rsidR="00515200" w:rsidRDefault="00515200" w:rsidP="009F5191">
            <w:r>
              <w:t>help</w:t>
            </w:r>
          </w:p>
        </w:tc>
        <w:tc>
          <w:tcPr>
            <w:tcW w:w="2835" w:type="dxa"/>
          </w:tcPr>
          <w:p w14:paraId="1AE11552" w14:textId="77777777" w:rsidR="00515200" w:rsidRDefault="00515200" w:rsidP="009F5191">
            <w:r>
              <w:t>Help [noarg]</w:t>
            </w:r>
          </w:p>
        </w:tc>
        <w:tc>
          <w:tcPr>
            <w:tcW w:w="1275" w:type="dxa"/>
          </w:tcPr>
          <w:p w14:paraId="47FBAA1A" w14:textId="77777777" w:rsidR="00515200" w:rsidRDefault="00515200" w:rsidP="009F5191"/>
        </w:tc>
        <w:tc>
          <w:tcPr>
            <w:tcW w:w="1276" w:type="dxa"/>
          </w:tcPr>
          <w:p w14:paraId="1CB993F2" w14:textId="77777777" w:rsidR="00515200" w:rsidRDefault="00515200" w:rsidP="009F5191"/>
        </w:tc>
        <w:tc>
          <w:tcPr>
            <w:tcW w:w="6662" w:type="dxa"/>
          </w:tcPr>
          <w:p w14:paraId="166D5EFE" w14:textId="77777777" w:rsidR="00515200" w:rsidRDefault="00515200" w:rsidP="009F5191"/>
        </w:tc>
      </w:tr>
      <w:tr w:rsidR="00515200" w14:paraId="449902CC" w14:textId="77777777" w:rsidTr="009F5191">
        <w:tc>
          <w:tcPr>
            <w:tcW w:w="2235" w:type="dxa"/>
          </w:tcPr>
          <w:p w14:paraId="0332CC85" w14:textId="77777777" w:rsidR="00515200" w:rsidRDefault="00515200" w:rsidP="009F5191">
            <w:r>
              <w:t>help</w:t>
            </w:r>
          </w:p>
        </w:tc>
        <w:tc>
          <w:tcPr>
            <w:tcW w:w="2835" w:type="dxa"/>
          </w:tcPr>
          <w:p w14:paraId="4EDCB540" w14:textId="77777777" w:rsidR="00515200" w:rsidRDefault="00515200" w:rsidP="009F5191">
            <w:r>
              <w:t>Help [cmd] (chk fr each)</w:t>
            </w:r>
          </w:p>
        </w:tc>
        <w:tc>
          <w:tcPr>
            <w:tcW w:w="1275" w:type="dxa"/>
          </w:tcPr>
          <w:p w14:paraId="0422352B" w14:textId="77777777" w:rsidR="00515200" w:rsidRDefault="00515200" w:rsidP="009F5191"/>
        </w:tc>
        <w:tc>
          <w:tcPr>
            <w:tcW w:w="1276" w:type="dxa"/>
          </w:tcPr>
          <w:p w14:paraId="2F5E5FBB" w14:textId="77777777" w:rsidR="00515200" w:rsidRDefault="00515200" w:rsidP="009F5191"/>
        </w:tc>
        <w:tc>
          <w:tcPr>
            <w:tcW w:w="6662" w:type="dxa"/>
          </w:tcPr>
          <w:p w14:paraId="528B49BF" w14:textId="77777777" w:rsidR="00515200" w:rsidRDefault="00515200" w:rsidP="009F5191"/>
        </w:tc>
      </w:tr>
      <w:tr w:rsidR="00515200" w14:paraId="4D66C555" w14:textId="77777777" w:rsidTr="009F5191">
        <w:tc>
          <w:tcPr>
            <w:tcW w:w="2235" w:type="dxa"/>
          </w:tcPr>
          <w:p w14:paraId="3D0D20DB" w14:textId="77777777" w:rsidR="00515200" w:rsidRDefault="00515200" w:rsidP="009F5191">
            <w:r>
              <w:t>help</w:t>
            </w:r>
          </w:p>
        </w:tc>
        <w:tc>
          <w:tcPr>
            <w:tcW w:w="2835" w:type="dxa"/>
          </w:tcPr>
          <w:p w14:paraId="3BB235BE" w14:textId="77777777" w:rsidR="00515200" w:rsidRDefault="00515200" w:rsidP="009F5191">
            <w:r>
              <w:t>Help [arg] [arg]</w:t>
            </w:r>
          </w:p>
        </w:tc>
        <w:tc>
          <w:tcPr>
            <w:tcW w:w="1275" w:type="dxa"/>
          </w:tcPr>
          <w:p w14:paraId="3EC49F1A" w14:textId="77777777" w:rsidR="00515200" w:rsidRDefault="00515200" w:rsidP="009F5191"/>
        </w:tc>
        <w:tc>
          <w:tcPr>
            <w:tcW w:w="1276" w:type="dxa"/>
          </w:tcPr>
          <w:p w14:paraId="18188390" w14:textId="77777777" w:rsidR="00515200" w:rsidRDefault="00515200" w:rsidP="009F5191"/>
        </w:tc>
        <w:tc>
          <w:tcPr>
            <w:tcW w:w="6662" w:type="dxa"/>
          </w:tcPr>
          <w:p w14:paraId="7F7BD9FD" w14:textId="77777777" w:rsidR="00515200" w:rsidRDefault="00515200" w:rsidP="009F5191"/>
        </w:tc>
      </w:tr>
      <w:tr w:rsidR="00515200" w14:paraId="1B5974EF" w14:textId="77777777" w:rsidTr="009F5191">
        <w:tc>
          <w:tcPr>
            <w:tcW w:w="2235" w:type="dxa"/>
          </w:tcPr>
          <w:p w14:paraId="7AAD229F" w14:textId="77777777" w:rsidR="00515200" w:rsidRDefault="00515200" w:rsidP="009F5191">
            <w:r>
              <w:t>pause</w:t>
            </w:r>
          </w:p>
        </w:tc>
        <w:tc>
          <w:tcPr>
            <w:tcW w:w="2835" w:type="dxa"/>
          </w:tcPr>
          <w:p w14:paraId="5F16184F" w14:textId="77777777" w:rsidR="00515200" w:rsidRDefault="00515200" w:rsidP="009F5191">
            <w:r>
              <w:t>Pause[noarg]</w:t>
            </w:r>
          </w:p>
        </w:tc>
        <w:tc>
          <w:tcPr>
            <w:tcW w:w="1275" w:type="dxa"/>
          </w:tcPr>
          <w:p w14:paraId="6DAF73ED" w14:textId="77777777" w:rsidR="00515200" w:rsidRDefault="00515200" w:rsidP="009F5191"/>
        </w:tc>
        <w:tc>
          <w:tcPr>
            <w:tcW w:w="1276" w:type="dxa"/>
          </w:tcPr>
          <w:p w14:paraId="7EFF3425" w14:textId="77777777" w:rsidR="00515200" w:rsidRDefault="00515200" w:rsidP="009F5191"/>
        </w:tc>
        <w:tc>
          <w:tcPr>
            <w:tcW w:w="6662" w:type="dxa"/>
          </w:tcPr>
          <w:p w14:paraId="1F8062C2" w14:textId="77777777" w:rsidR="00515200" w:rsidRDefault="00515200" w:rsidP="009F5191"/>
        </w:tc>
      </w:tr>
      <w:tr w:rsidR="00515200" w14:paraId="5DF9D253" w14:textId="77777777" w:rsidTr="009F5191">
        <w:tc>
          <w:tcPr>
            <w:tcW w:w="2235" w:type="dxa"/>
          </w:tcPr>
          <w:p w14:paraId="51E7C11A" w14:textId="77777777" w:rsidR="00515200" w:rsidRDefault="00515200" w:rsidP="009F5191">
            <w:r>
              <w:t>pause</w:t>
            </w:r>
          </w:p>
        </w:tc>
        <w:tc>
          <w:tcPr>
            <w:tcW w:w="2835" w:type="dxa"/>
          </w:tcPr>
          <w:p w14:paraId="42E7D8D6" w14:textId="77777777" w:rsidR="00515200" w:rsidRDefault="00515200" w:rsidP="009F5191">
            <w:r>
              <w:t>Pause [noarg]</w:t>
            </w:r>
          </w:p>
        </w:tc>
        <w:tc>
          <w:tcPr>
            <w:tcW w:w="1275" w:type="dxa"/>
          </w:tcPr>
          <w:p w14:paraId="53767424" w14:textId="77777777" w:rsidR="00515200" w:rsidRDefault="00515200" w:rsidP="009F5191"/>
        </w:tc>
        <w:tc>
          <w:tcPr>
            <w:tcW w:w="1276" w:type="dxa"/>
          </w:tcPr>
          <w:p w14:paraId="02526039" w14:textId="77777777" w:rsidR="00515200" w:rsidRDefault="00515200" w:rsidP="009F5191"/>
        </w:tc>
        <w:tc>
          <w:tcPr>
            <w:tcW w:w="6662" w:type="dxa"/>
          </w:tcPr>
          <w:p w14:paraId="2D4227B3" w14:textId="77777777" w:rsidR="00515200" w:rsidRDefault="00515200" w:rsidP="009F5191"/>
        </w:tc>
      </w:tr>
      <w:tr w:rsidR="00515200" w14:paraId="25962DC6" w14:textId="77777777" w:rsidTr="009F5191">
        <w:tc>
          <w:tcPr>
            <w:tcW w:w="2235" w:type="dxa"/>
          </w:tcPr>
          <w:p w14:paraId="540691E4" w14:textId="77777777" w:rsidR="00515200" w:rsidRDefault="00515200" w:rsidP="009F5191">
            <w:r>
              <w:t>pause</w:t>
            </w:r>
          </w:p>
        </w:tc>
        <w:tc>
          <w:tcPr>
            <w:tcW w:w="2835" w:type="dxa"/>
          </w:tcPr>
          <w:p w14:paraId="1B17CC92" w14:textId="77777777" w:rsidR="00515200" w:rsidRDefault="00515200" w:rsidP="009F5191">
            <w:r>
              <w:t>Pause [arg]</w:t>
            </w:r>
          </w:p>
        </w:tc>
        <w:tc>
          <w:tcPr>
            <w:tcW w:w="1275" w:type="dxa"/>
          </w:tcPr>
          <w:p w14:paraId="7B0FB05D" w14:textId="77777777" w:rsidR="00515200" w:rsidRDefault="00515200" w:rsidP="009F5191"/>
        </w:tc>
        <w:tc>
          <w:tcPr>
            <w:tcW w:w="1276" w:type="dxa"/>
          </w:tcPr>
          <w:p w14:paraId="23EDC9E3" w14:textId="77777777" w:rsidR="00515200" w:rsidRDefault="00515200" w:rsidP="009F5191"/>
        </w:tc>
        <w:tc>
          <w:tcPr>
            <w:tcW w:w="6662" w:type="dxa"/>
          </w:tcPr>
          <w:p w14:paraId="7466C4BB" w14:textId="77777777" w:rsidR="00515200" w:rsidRDefault="00515200" w:rsidP="009F5191"/>
        </w:tc>
      </w:tr>
      <w:tr w:rsidR="00515200" w14:paraId="3B56D1FE" w14:textId="77777777" w:rsidTr="009F5191">
        <w:tc>
          <w:tcPr>
            <w:tcW w:w="2235" w:type="dxa"/>
          </w:tcPr>
          <w:p w14:paraId="0D66D7E1" w14:textId="77777777" w:rsidR="00515200" w:rsidRDefault="00515200" w:rsidP="009F5191">
            <w:r>
              <w:t>pause</w:t>
            </w:r>
          </w:p>
        </w:tc>
        <w:tc>
          <w:tcPr>
            <w:tcW w:w="2835" w:type="dxa"/>
          </w:tcPr>
          <w:p w14:paraId="3D748923" w14:textId="77777777" w:rsidR="00515200" w:rsidRDefault="00515200" w:rsidP="009F5191">
            <w:r>
              <w:t>Pause [arg] [arg]</w:t>
            </w:r>
          </w:p>
        </w:tc>
        <w:tc>
          <w:tcPr>
            <w:tcW w:w="1275" w:type="dxa"/>
          </w:tcPr>
          <w:p w14:paraId="3ABDD89C" w14:textId="77777777" w:rsidR="00515200" w:rsidRDefault="00515200" w:rsidP="009F5191"/>
        </w:tc>
        <w:tc>
          <w:tcPr>
            <w:tcW w:w="1276" w:type="dxa"/>
          </w:tcPr>
          <w:p w14:paraId="202BAACC" w14:textId="77777777" w:rsidR="00515200" w:rsidRDefault="00515200" w:rsidP="009F5191"/>
        </w:tc>
        <w:tc>
          <w:tcPr>
            <w:tcW w:w="6662" w:type="dxa"/>
          </w:tcPr>
          <w:p w14:paraId="46440A95" w14:textId="77777777" w:rsidR="00515200" w:rsidRDefault="00515200" w:rsidP="009F5191"/>
        </w:tc>
      </w:tr>
      <w:tr w:rsidR="00515200" w14:paraId="274F1BB6" w14:textId="77777777" w:rsidTr="009F5191">
        <w:tc>
          <w:tcPr>
            <w:tcW w:w="2235" w:type="dxa"/>
          </w:tcPr>
          <w:p w14:paraId="0CC2CB47" w14:textId="77777777" w:rsidR="00515200" w:rsidRDefault="00515200" w:rsidP="009F5191">
            <w:r>
              <w:t>quit</w:t>
            </w:r>
          </w:p>
        </w:tc>
        <w:tc>
          <w:tcPr>
            <w:tcW w:w="2835" w:type="dxa"/>
          </w:tcPr>
          <w:p w14:paraId="27FD19A4" w14:textId="77777777" w:rsidR="00515200" w:rsidRDefault="00515200" w:rsidP="009F5191">
            <w:r>
              <w:t>Quit[noarg]</w:t>
            </w:r>
          </w:p>
        </w:tc>
        <w:tc>
          <w:tcPr>
            <w:tcW w:w="1275" w:type="dxa"/>
          </w:tcPr>
          <w:p w14:paraId="33CD80EB" w14:textId="77777777" w:rsidR="00515200" w:rsidRDefault="00515200" w:rsidP="009F5191"/>
        </w:tc>
        <w:tc>
          <w:tcPr>
            <w:tcW w:w="1276" w:type="dxa"/>
          </w:tcPr>
          <w:p w14:paraId="6DD79721" w14:textId="77777777" w:rsidR="00515200" w:rsidRDefault="00515200" w:rsidP="009F5191"/>
        </w:tc>
        <w:tc>
          <w:tcPr>
            <w:tcW w:w="6662" w:type="dxa"/>
          </w:tcPr>
          <w:p w14:paraId="02CDAC14" w14:textId="77777777" w:rsidR="00515200" w:rsidRDefault="00515200" w:rsidP="009F5191"/>
        </w:tc>
      </w:tr>
      <w:tr w:rsidR="00515200" w14:paraId="5D8A97D9" w14:textId="77777777" w:rsidTr="009F5191">
        <w:tc>
          <w:tcPr>
            <w:tcW w:w="2235" w:type="dxa"/>
          </w:tcPr>
          <w:p w14:paraId="20E6E18C" w14:textId="77777777" w:rsidR="00515200" w:rsidRDefault="00515200" w:rsidP="009F5191">
            <w:r>
              <w:t>quit</w:t>
            </w:r>
          </w:p>
        </w:tc>
        <w:tc>
          <w:tcPr>
            <w:tcW w:w="2835" w:type="dxa"/>
          </w:tcPr>
          <w:p w14:paraId="54678CD4" w14:textId="77777777" w:rsidR="00515200" w:rsidRDefault="00515200" w:rsidP="009F5191">
            <w:r>
              <w:t>Quit [no arg]</w:t>
            </w:r>
          </w:p>
        </w:tc>
        <w:tc>
          <w:tcPr>
            <w:tcW w:w="1275" w:type="dxa"/>
          </w:tcPr>
          <w:p w14:paraId="23927A1C" w14:textId="77777777" w:rsidR="00515200" w:rsidRDefault="00515200" w:rsidP="009F5191"/>
        </w:tc>
        <w:tc>
          <w:tcPr>
            <w:tcW w:w="1276" w:type="dxa"/>
          </w:tcPr>
          <w:p w14:paraId="45633686" w14:textId="77777777" w:rsidR="00515200" w:rsidRDefault="00515200" w:rsidP="009F5191"/>
        </w:tc>
        <w:tc>
          <w:tcPr>
            <w:tcW w:w="6662" w:type="dxa"/>
          </w:tcPr>
          <w:p w14:paraId="0A2F8EEC" w14:textId="77777777" w:rsidR="00515200" w:rsidRDefault="00515200" w:rsidP="009F5191"/>
        </w:tc>
      </w:tr>
      <w:tr w:rsidR="00515200" w14:paraId="4DA95CDB" w14:textId="77777777" w:rsidTr="009F5191">
        <w:tc>
          <w:tcPr>
            <w:tcW w:w="2235" w:type="dxa"/>
          </w:tcPr>
          <w:p w14:paraId="28F04ECD" w14:textId="77777777" w:rsidR="00515200" w:rsidRDefault="00515200" w:rsidP="009F5191">
            <w:r>
              <w:t>quit</w:t>
            </w:r>
          </w:p>
        </w:tc>
        <w:tc>
          <w:tcPr>
            <w:tcW w:w="2835" w:type="dxa"/>
          </w:tcPr>
          <w:p w14:paraId="260BE8B0" w14:textId="77777777" w:rsidR="00515200" w:rsidRDefault="00515200" w:rsidP="009F5191">
            <w:r>
              <w:t>Quit [arg]</w:t>
            </w:r>
          </w:p>
        </w:tc>
        <w:tc>
          <w:tcPr>
            <w:tcW w:w="1275" w:type="dxa"/>
          </w:tcPr>
          <w:p w14:paraId="31EA7617" w14:textId="77777777" w:rsidR="00515200" w:rsidRDefault="00515200" w:rsidP="009F5191"/>
        </w:tc>
        <w:tc>
          <w:tcPr>
            <w:tcW w:w="1276" w:type="dxa"/>
          </w:tcPr>
          <w:p w14:paraId="0AC11525" w14:textId="77777777" w:rsidR="00515200" w:rsidRDefault="00515200" w:rsidP="009F5191"/>
        </w:tc>
        <w:tc>
          <w:tcPr>
            <w:tcW w:w="6662" w:type="dxa"/>
          </w:tcPr>
          <w:p w14:paraId="2C54D62E" w14:textId="77777777" w:rsidR="00515200" w:rsidRDefault="00515200" w:rsidP="009F5191"/>
        </w:tc>
      </w:tr>
      <w:tr w:rsidR="00515200" w14:paraId="2F22E116" w14:textId="77777777" w:rsidTr="009F5191">
        <w:tc>
          <w:tcPr>
            <w:tcW w:w="2235" w:type="dxa"/>
          </w:tcPr>
          <w:p w14:paraId="755C1599" w14:textId="77777777" w:rsidR="00515200" w:rsidRDefault="00515200" w:rsidP="009F5191">
            <w:r>
              <w:t>quit</w:t>
            </w:r>
          </w:p>
        </w:tc>
        <w:tc>
          <w:tcPr>
            <w:tcW w:w="2835" w:type="dxa"/>
          </w:tcPr>
          <w:p w14:paraId="68B578D4" w14:textId="77777777" w:rsidR="00515200" w:rsidRDefault="00515200" w:rsidP="009F5191">
            <w:r>
              <w:t>Quit [arg] [arg]</w:t>
            </w:r>
          </w:p>
        </w:tc>
        <w:tc>
          <w:tcPr>
            <w:tcW w:w="1275" w:type="dxa"/>
          </w:tcPr>
          <w:p w14:paraId="14E94CBD" w14:textId="77777777" w:rsidR="00515200" w:rsidRDefault="00515200" w:rsidP="009F5191"/>
        </w:tc>
        <w:tc>
          <w:tcPr>
            <w:tcW w:w="1276" w:type="dxa"/>
          </w:tcPr>
          <w:p w14:paraId="55319B77" w14:textId="77777777" w:rsidR="00515200" w:rsidRDefault="00515200" w:rsidP="009F5191"/>
        </w:tc>
        <w:tc>
          <w:tcPr>
            <w:tcW w:w="6662" w:type="dxa"/>
          </w:tcPr>
          <w:p w14:paraId="6B2615E5" w14:textId="77777777" w:rsidR="00515200" w:rsidRDefault="00515200" w:rsidP="009F5191"/>
        </w:tc>
      </w:tr>
      <w:tr w:rsidR="00515200" w14:paraId="7434CA51" w14:textId="77777777" w:rsidTr="009F5191">
        <w:tc>
          <w:tcPr>
            <w:tcW w:w="2235" w:type="dxa"/>
          </w:tcPr>
          <w:p w14:paraId="6821DC3C" w14:textId="77777777" w:rsidR="00515200" w:rsidRDefault="00515200" w:rsidP="009F5191">
            <w:r>
              <w:t>whereami</w:t>
            </w:r>
          </w:p>
        </w:tc>
        <w:tc>
          <w:tcPr>
            <w:tcW w:w="2835" w:type="dxa"/>
          </w:tcPr>
          <w:p w14:paraId="760AE26E" w14:textId="77777777" w:rsidR="00515200" w:rsidRDefault="00515200" w:rsidP="009F5191">
            <w:r>
              <w:t>Whereami[noarg]</w:t>
            </w:r>
          </w:p>
        </w:tc>
        <w:tc>
          <w:tcPr>
            <w:tcW w:w="1275" w:type="dxa"/>
          </w:tcPr>
          <w:p w14:paraId="1A9D80BD" w14:textId="77777777" w:rsidR="00515200" w:rsidRDefault="00515200" w:rsidP="009F5191"/>
        </w:tc>
        <w:tc>
          <w:tcPr>
            <w:tcW w:w="1276" w:type="dxa"/>
          </w:tcPr>
          <w:p w14:paraId="27607FFE" w14:textId="77777777" w:rsidR="00515200" w:rsidRDefault="00515200" w:rsidP="009F5191"/>
        </w:tc>
        <w:tc>
          <w:tcPr>
            <w:tcW w:w="6662" w:type="dxa"/>
          </w:tcPr>
          <w:p w14:paraId="3C1B08FE" w14:textId="77777777" w:rsidR="00515200" w:rsidRDefault="00515200" w:rsidP="009F5191"/>
        </w:tc>
      </w:tr>
      <w:tr w:rsidR="00515200" w14:paraId="4197BBC1" w14:textId="77777777" w:rsidTr="009F5191">
        <w:tc>
          <w:tcPr>
            <w:tcW w:w="2235" w:type="dxa"/>
          </w:tcPr>
          <w:p w14:paraId="284281A9" w14:textId="77777777" w:rsidR="00515200" w:rsidRDefault="00515200" w:rsidP="009F5191">
            <w:r>
              <w:t>whereami</w:t>
            </w:r>
          </w:p>
        </w:tc>
        <w:tc>
          <w:tcPr>
            <w:tcW w:w="2835" w:type="dxa"/>
          </w:tcPr>
          <w:p w14:paraId="1A74EA2B" w14:textId="77777777" w:rsidR="00515200" w:rsidRDefault="00515200" w:rsidP="009F5191">
            <w:r>
              <w:t>Whereami [no arg]</w:t>
            </w:r>
          </w:p>
        </w:tc>
        <w:tc>
          <w:tcPr>
            <w:tcW w:w="1275" w:type="dxa"/>
          </w:tcPr>
          <w:p w14:paraId="124828D3" w14:textId="77777777" w:rsidR="00515200" w:rsidRDefault="00515200" w:rsidP="009F5191"/>
        </w:tc>
        <w:tc>
          <w:tcPr>
            <w:tcW w:w="1276" w:type="dxa"/>
          </w:tcPr>
          <w:p w14:paraId="7552D8C7" w14:textId="77777777" w:rsidR="00515200" w:rsidRDefault="00515200" w:rsidP="009F5191"/>
        </w:tc>
        <w:tc>
          <w:tcPr>
            <w:tcW w:w="6662" w:type="dxa"/>
          </w:tcPr>
          <w:p w14:paraId="065337FE" w14:textId="77777777" w:rsidR="00515200" w:rsidRDefault="00515200" w:rsidP="009F5191"/>
        </w:tc>
      </w:tr>
      <w:tr w:rsidR="00515200" w14:paraId="406EF305" w14:textId="77777777" w:rsidTr="009F5191">
        <w:tc>
          <w:tcPr>
            <w:tcW w:w="2235" w:type="dxa"/>
          </w:tcPr>
          <w:p w14:paraId="750AA298" w14:textId="77777777" w:rsidR="00515200" w:rsidRDefault="00515200" w:rsidP="009F5191">
            <w:r>
              <w:t>whereami</w:t>
            </w:r>
          </w:p>
        </w:tc>
        <w:tc>
          <w:tcPr>
            <w:tcW w:w="2835" w:type="dxa"/>
          </w:tcPr>
          <w:p w14:paraId="340C8600" w14:textId="77777777" w:rsidR="00515200" w:rsidRDefault="00515200" w:rsidP="009F5191">
            <w:r>
              <w:t>Whereami [arg]</w:t>
            </w:r>
          </w:p>
        </w:tc>
        <w:tc>
          <w:tcPr>
            <w:tcW w:w="1275" w:type="dxa"/>
          </w:tcPr>
          <w:p w14:paraId="5F7D6D50" w14:textId="77777777" w:rsidR="00515200" w:rsidRDefault="00515200" w:rsidP="009F5191"/>
        </w:tc>
        <w:tc>
          <w:tcPr>
            <w:tcW w:w="1276" w:type="dxa"/>
          </w:tcPr>
          <w:p w14:paraId="69D7828E" w14:textId="77777777" w:rsidR="00515200" w:rsidRDefault="00515200" w:rsidP="009F5191"/>
        </w:tc>
        <w:tc>
          <w:tcPr>
            <w:tcW w:w="6662" w:type="dxa"/>
          </w:tcPr>
          <w:p w14:paraId="0BB88264" w14:textId="77777777" w:rsidR="00515200" w:rsidRDefault="00515200" w:rsidP="009F5191"/>
        </w:tc>
      </w:tr>
      <w:tr w:rsidR="00515200" w14:paraId="579D906F" w14:textId="77777777" w:rsidTr="009F5191">
        <w:tc>
          <w:tcPr>
            <w:tcW w:w="2235" w:type="dxa"/>
          </w:tcPr>
          <w:p w14:paraId="7B6DE599" w14:textId="77777777" w:rsidR="00515200" w:rsidRDefault="00515200" w:rsidP="009F5191">
            <w:r>
              <w:t>whereami</w:t>
            </w:r>
          </w:p>
        </w:tc>
        <w:tc>
          <w:tcPr>
            <w:tcW w:w="2835" w:type="dxa"/>
          </w:tcPr>
          <w:p w14:paraId="420E162B" w14:textId="77777777" w:rsidR="00515200" w:rsidRDefault="00515200" w:rsidP="009F5191">
            <w:r>
              <w:t>Whereami [arg] [arg]</w:t>
            </w:r>
          </w:p>
        </w:tc>
        <w:tc>
          <w:tcPr>
            <w:tcW w:w="1275" w:type="dxa"/>
          </w:tcPr>
          <w:p w14:paraId="31754591" w14:textId="77777777" w:rsidR="00515200" w:rsidRDefault="00515200" w:rsidP="009F5191"/>
        </w:tc>
        <w:tc>
          <w:tcPr>
            <w:tcW w:w="1276" w:type="dxa"/>
          </w:tcPr>
          <w:p w14:paraId="7AFA8C43" w14:textId="77777777" w:rsidR="00515200" w:rsidRDefault="00515200" w:rsidP="009F5191"/>
        </w:tc>
        <w:tc>
          <w:tcPr>
            <w:tcW w:w="6662" w:type="dxa"/>
          </w:tcPr>
          <w:p w14:paraId="78E3D634" w14:textId="77777777" w:rsidR="00515200" w:rsidRDefault="00515200" w:rsidP="009F5191"/>
        </w:tc>
      </w:tr>
      <w:tr w:rsidR="00515200" w14:paraId="61CDB000" w14:textId="77777777" w:rsidTr="009F5191">
        <w:tc>
          <w:tcPr>
            <w:tcW w:w="2235" w:type="dxa"/>
          </w:tcPr>
          <w:p w14:paraId="6D3E4064" w14:textId="67440CDB" w:rsidR="00515200" w:rsidRDefault="00515200" w:rsidP="009F5191">
            <w:r>
              <w:t>New</w:t>
            </w:r>
          </w:p>
        </w:tc>
        <w:tc>
          <w:tcPr>
            <w:tcW w:w="2835" w:type="dxa"/>
          </w:tcPr>
          <w:p w14:paraId="08391C77" w14:textId="2CB18AAC" w:rsidR="00515200" w:rsidRDefault="00515200" w:rsidP="009F5191">
            <w:r>
              <w:t>New[no arg]</w:t>
            </w:r>
          </w:p>
        </w:tc>
        <w:tc>
          <w:tcPr>
            <w:tcW w:w="1275" w:type="dxa"/>
          </w:tcPr>
          <w:p w14:paraId="1205B682" w14:textId="77777777" w:rsidR="00515200" w:rsidRDefault="00515200" w:rsidP="009F5191"/>
        </w:tc>
        <w:tc>
          <w:tcPr>
            <w:tcW w:w="1276" w:type="dxa"/>
          </w:tcPr>
          <w:p w14:paraId="00375253" w14:textId="77777777" w:rsidR="00515200" w:rsidRDefault="00515200" w:rsidP="009F5191"/>
        </w:tc>
        <w:tc>
          <w:tcPr>
            <w:tcW w:w="6662" w:type="dxa"/>
          </w:tcPr>
          <w:p w14:paraId="655DFD5C" w14:textId="77777777" w:rsidR="00515200" w:rsidRDefault="00515200" w:rsidP="009F5191"/>
        </w:tc>
      </w:tr>
      <w:tr w:rsidR="00515200" w14:paraId="7B2BAA74" w14:textId="77777777" w:rsidTr="009F5191">
        <w:tc>
          <w:tcPr>
            <w:tcW w:w="2235" w:type="dxa"/>
          </w:tcPr>
          <w:p w14:paraId="20076294" w14:textId="3221A70E" w:rsidR="00515200" w:rsidRDefault="00515200" w:rsidP="009F5191">
            <w:r>
              <w:t>new</w:t>
            </w:r>
          </w:p>
        </w:tc>
        <w:tc>
          <w:tcPr>
            <w:tcW w:w="2835" w:type="dxa"/>
          </w:tcPr>
          <w:p w14:paraId="565D8DBF" w14:textId="15F76C6A" w:rsidR="00515200" w:rsidRDefault="00515200" w:rsidP="009F5191">
            <w:r>
              <w:t>New [no arg]</w:t>
            </w:r>
          </w:p>
        </w:tc>
        <w:tc>
          <w:tcPr>
            <w:tcW w:w="1275" w:type="dxa"/>
          </w:tcPr>
          <w:p w14:paraId="5E13CB40" w14:textId="77777777" w:rsidR="00515200" w:rsidRDefault="00515200" w:rsidP="009F5191"/>
        </w:tc>
        <w:tc>
          <w:tcPr>
            <w:tcW w:w="1276" w:type="dxa"/>
          </w:tcPr>
          <w:p w14:paraId="3869418C" w14:textId="77777777" w:rsidR="00515200" w:rsidRDefault="00515200" w:rsidP="009F5191"/>
        </w:tc>
        <w:tc>
          <w:tcPr>
            <w:tcW w:w="6662" w:type="dxa"/>
          </w:tcPr>
          <w:p w14:paraId="390475E5" w14:textId="77777777" w:rsidR="00515200" w:rsidRDefault="00515200" w:rsidP="009F5191"/>
        </w:tc>
      </w:tr>
      <w:tr w:rsidR="00515200" w14:paraId="29B16090" w14:textId="77777777" w:rsidTr="009F5191">
        <w:tc>
          <w:tcPr>
            <w:tcW w:w="2235" w:type="dxa"/>
          </w:tcPr>
          <w:p w14:paraId="5CF26927" w14:textId="4322730D" w:rsidR="00515200" w:rsidRDefault="00515200" w:rsidP="009F5191">
            <w:r>
              <w:t xml:space="preserve">New </w:t>
            </w:r>
          </w:p>
        </w:tc>
        <w:tc>
          <w:tcPr>
            <w:tcW w:w="2835" w:type="dxa"/>
          </w:tcPr>
          <w:p w14:paraId="5AB8D5A8" w14:textId="346D5BC6" w:rsidR="00515200" w:rsidRDefault="00515200" w:rsidP="009F5191">
            <w:r>
              <w:t>New [filename]</w:t>
            </w:r>
          </w:p>
        </w:tc>
        <w:tc>
          <w:tcPr>
            <w:tcW w:w="1275" w:type="dxa"/>
          </w:tcPr>
          <w:p w14:paraId="7FE97BB9" w14:textId="77777777" w:rsidR="00515200" w:rsidRDefault="00515200" w:rsidP="009F5191"/>
        </w:tc>
        <w:tc>
          <w:tcPr>
            <w:tcW w:w="1276" w:type="dxa"/>
          </w:tcPr>
          <w:p w14:paraId="3B3C656A" w14:textId="77777777" w:rsidR="00515200" w:rsidRDefault="00515200" w:rsidP="009F5191"/>
        </w:tc>
        <w:tc>
          <w:tcPr>
            <w:tcW w:w="6662" w:type="dxa"/>
          </w:tcPr>
          <w:p w14:paraId="170B5B11" w14:textId="77777777" w:rsidR="00515200" w:rsidRDefault="00515200" w:rsidP="009F5191"/>
        </w:tc>
      </w:tr>
      <w:tr w:rsidR="00515200" w14:paraId="0070F47F" w14:textId="77777777" w:rsidTr="009F5191">
        <w:tc>
          <w:tcPr>
            <w:tcW w:w="2235" w:type="dxa"/>
          </w:tcPr>
          <w:p w14:paraId="272DCB79" w14:textId="6266863B" w:rsidR="00515200" w:rsidRDefault="00515200" w:rsidP="009F5191">
            <w:r>
              <w:t>new</w:t>
            </w:r>
          </w:p>
        </w:tc>
        <w:tc>
          <w:tcPr>
            <w:tcW w:w="2835" w:type="dxa"/>
          </w:tcPr>
          <w:p w14:paraId="22E3A63B" w14:textId="292BD0F2" w:rsidR="00515200" w:rsidRDefault="00515200" w:rsidP="009F5191">
            <w:r>
              <w:t>New [arg] [arg]</w:t>
            </w:r>
          </w:p>
        </w:tc>
        <w:tc>
          <w:tcPr>
            <w:tcW w:w="1275" w:type="dxa"/>
          </w:tcPr>
          <w:p w14:paraId="126CE949" w14:textId="77777777" w:rsidR="00515200" w:rsidRDefault="00515200" w:rsidP="009F5191"/>
        </w:tc>
        <w:tc>
          <w:tcPr>
            <w:tcW w:w="1276" w:type="dxa"/>
          </w:tcPr>
          <w:p w14:paraId="773E480E" w14:textId="77777777" w:rsidR="00515200" w:rsidRDefault="00515200" w:rsidP="009F5191"/>
        </w:tc>
        <w:tc>
          <w:tcPr>
            <w:tcW w:w="6662" w:type="dxa"/>
          </w:tcPr>
          <w:p w14:paraId="2B5F41ED" w14:textId="77777777" w:rsidR="00515200" w:rsidRDefault="00515200" w:rsidP="009F5191"/>
        </w:tc>
      </w:tr>
      <w:tr w:rsidR="00515200" w14:paraId="4C6CB72E" w14:textId="77777777" w:rsidTr="009F5191">
        <w:tc>
          <w:tcPr>
            <w:tcW w:w="2235" w:type="dxa"/>
          </w:tcPr>
          <w:p w14:paraId="39DB4878" w14:textId="4B2FFCA3" w:rsidR="00515200" w:rsidRDefault="00515200" w:rsidP="009F5191">
            <w:r>
              <w:t>cp</w:t>
            </w:r>
          </w:p>
        </w:tc>
        <w:tc>
          <w:tcPr>
            <w:tcW w:w="2835" w:type="dxa"/>
          </w:tcPr>
          <w:p w14:paraId="2C7806F3" w14:textId="57E861A8" w:rsidR="00515200" w:rsidRDefault="00515200" w:rsidP="009F5191">
            <w:r>
              <w:t>Cp[no arg]</w:t>
            </w:r>
          </w:p>
        </w:tc>
        <w:tc>
          <w:tcPr>
            <w:tcW w:w="1275" w:type="dxa"/>
          </w:tcPr>
          <w:p w14:paraId="13AF6C93" w14:textId="77777777" w:rsidR="00515200" w:rsidRDefault="00515200" w:rsidP="009F5191"/>
        </w:tc>
        <w:tc>
          <w:tcPr>
            <w:tcW w:w="1276" w:type="dxa"/>
          </w:tcPr>
          <w:p w14:paraId="4BE50424" w14:textId="77777777" w:rsidR="00515200" w:rsidRDefault="00515200" w:rsidP="009F5191"/>
        </w:tc>
        <w:tc>
          <w:tcPr>
            <w:tcW w:w="6662" w:type="dxa"/>
          </w:tcPr>
          <w:p w14:paraId="2BDCB085" w14:textId="77777777" w:rsidR="00515200" w:rsidRDefault="00515200" w:rsidP="009F5191"/>
        </w:tc>
      </w:tr>
      <w:tr w:rsidR="00515200" w14:paraId="5826E3FC" w14:textId="77777777" w:rsidTr="009F5191">
        <w:tc>
          <w:tcPr>
            <w:tcW w:w="2235" w:type="dxa"/>
          </w:tcPr>
          <w:p w14:paraId="033CBE95" w14:textId="08F75854" w:rsidR="00515200" w:rsidRDefault="00515200" w:rsidP="009F5191">
            <w:r>
              <w:t>cp</w:t>
            </w:r>
          </w:p>
        </w:tc>
        <w:tc>
          <w:tcPr>
            <w:tcW w:w="2835" w:type="dxa"/>
          </w:tcPr>
          <w:p w14:paraId="4C6806F0" w14:textId="53671C7E" w:rsidR="00515200" w:rsidRDefault="00515200" w:rsidP="009F5191">
            <w:r>
              <w:t>Cp [no arg]</w:t>
            </w:r>
          </w:p>
        </w:tc>
        <w:tc>
          <w:tcPr>
            <w:tcW w:w="1275" w:type="dxa"/>
          </w:tcPr>
          <w:p w14:paraId="4DDEF07E" w14:textId="77777777" w:rsidR="00515200" w:rsidRDefault="00515200" w:rsidP="009F5191"/>
        </w:tc>
        <w:tc>
          <w:tcPr>
            <w:tcW w:w="1276" w:type="dxa"/>
          </w:tcPr>
          <w:p w14:paraId="7CBCF14E" w14:textId="77777777" w:rsidR="00515200" w:rsidRDefault="00515200" w:rsidP="009F5191"/>
        </w:tc>
        <w:tc>
          <w:tcPr>
            <w:tcW w:w="6662" w:type="dxa"/>
          </w:tcPr>
          <w:p w14:paraId="77822DE0" w14:textId="77777777" w:rsidR="00515200" w:rsidRDefault="00515200" w:rsidP="009F5191"/>
        </w:tc>
      </w:tr>
      <w:tr w:rsidR="00515200" w14:paraId="48321EBC" w14:textId="77777777" w:rsidTr="009F5191">
        <w:tc>
          <w:tcPr>
            <w:tcW w:w="2235" w:type="dxa"/>
          </w:tcPr>
          <w:p w14:paraId="2E606617" w14:textId="35BCE7EA" w:rsidR="00515200" w:rsidRDefault="00515200" w:rsidP="009F5191">
            <w:r>
              <w:t>cp</w:t>
            </w:r>
          </w:p>
        </w:tc>
        <w:tc>
          <w:tcPr>
            <w:tcW w:w="2835" w:type="dxa"/>
          </w:tcPr>
          <w:p w14:paraId="43394657" w14:textId="42CED63D" w:rsidR="00515200" w:rsidRDefault="00515200" w:rsidP="009F5191">
            <w:r>
              <w:t>Cp [ex. old] [existing new]</w:t>
            </w:r>
          </w:p>
        </w:tc>
        <w:tc>
          <w:tcPr>
            <w:tcW w:w="1275" w:type="dxa"/>
          </w:tcPr>
          <w:p w14:paraId="074C441C" w14:textId="77777777" w:rsidR="00515200" w:rsidRDefault="00515200" w:rsidP="009F5191"/>
        </w:tc>
        <w:tc>
          <w:tcPr>
            <w:tcW w:w="1276" w:type="dxa"/>
          </w:tcPr>
          <w:p w14:paraId="13DDAB1C" w14:textId="77777777" w:rsidR="00515200" w:rsidRDefault="00515200" w:rsidP="009F5191"/>
        </w:tc>
        <w:tc>
          <w:tcPr>
            <w:tcW w:w="6662" w:type="dxa"/>
          </w:tcPr>
          <w:p w14:paraId="39FA08D8" w14:textId="77777777" w:rsidR="00515200" w:rsidRDefault="00515200" w:rsidP="009F5191"/>
        </w:tc>
      </w:tr>
      <w:tr w:rsidR="00515200" w14:paraId="4E07E049" w14:textId="77777777" w:rsidTr="009F5191">
        <w:tc>
          <w:tcPr>
            <w:tcW w:w="2235" w:type="dxa"/>
          </w:tcPr>
          <w:p w14:paraId="17555C76" w14:textId="13FDB542" w:rsidR="00515200" w:rsidRDefault="00515200" w:rsidP="009F5191">
            <w:r>
              <w:t>cp</w:t>
            </w:r>
          </w:p>
        </w:tc>
        <w:tc>
          <w:tcPr>
            <w:tcW w:w="2835" w:type="dxa"/>
          </w:tcPr>
          <w:p w14:paraId="40C8D948" w14:textId="115D3DE4" w:rsidR="00515200" w:rsidRDefault="00515200" w:rsidP="009F5191">
            <w:r>
              <w:t>Cp [ex. Old] [new file]</w:t>
            </w:r>
          </w:p>
        </w:tc>
        <w:tc>
          <w:tcPr>
            <w:tcW w:w="1275" w:type="dxa"/>
          </w:tcPr>
          <w:p w14:paraId="744484C2" w14:textId="77777777" w:rsidR="00515200" w:rsidRDefault="00515200" w:rsidP="009F5191"/>
        </w:tc>
        <w:tc>
          <w:tcPr>
            <w:tcW w:w="1276" w:type="dxa"/>
          </w:tcPr>
          <w:p w14:paraId="03A5EC02" w14:textId="77777777" w:rsidR="00515200" w:rsidRDefault="00515200" w:rsidP="009F5191"/>
        </w:tc>
        <w:tc>
          <w:tcPr>
            <w:tcW w:w="6662" w:type="dxa"/>
          </w:tcPr>
          <w:p w14:paraId="0F5BC100" w14:textId="77777777" w:rsidR="00515200" w:rsidRDefault="00515200" w:rsidP="009F5191"/>
        </w:tc>
      </w:tr>
      <w:tr w:rsidR="00515200" w14:paraId="798308DF" w14:textId="77777777" w:rsidTr="009F5191">
        <w:tc>
          <w:tcPr>
            <w:tcW w:w="2235" w:type="dxa"/>
          </w:tcPr>
          <w:p w14:paraId="1D75E4C1" w14:textId="411C1C49" w:rsidR="00515200" w:rsidRDefault="00515200" w:rsidP="009F5191">
            <w:r>
              <w:t>cp</w:t>
            </w:r>
          </w:p>
        </w:tc>
        <w:tc>
          <w:tcPr>
            <w:tcW w:w="2835" w:type="dxa"/>
          </w:tcPr>
          <w:p w14:paraId="4ED57430" w14:textId="1CCF97EA" w:rsidR="00515200" w:rsidRDefault="00515200" w:rsidP="009F5191">
            <w:r>
              <w:t>Cp [invalid old] [new]</w:t>
            </w:r>
          </w:p>
        </w:tc>
        <w:tc>
          <w:tcPr>
            <w:tcW w:w="1275" w:type="dxa"/>
          </w:tcPr>
          <w:p w14:paraId="6DD7387D" w14:textId="77777777" w:rsidR="00515200" w:rsidRDefault="00515200" w:rsidP="009F5191"/>
        </w:tc>
        <w:tc>
          <w:tcPr>
            <w:tcW w:w="1276" w:type="dxa"/>
          </w:tcPr>
          <w:p w14:paraId="749F188E" w14:textId="77777777" w:rsidR="00515200" w:rsidRDefault="00515200" w:rsidP="009F5191"/>
        </w:tc>
        <w:tc>
          <w:tcPr>
            <w:tcW w:w="6662" w:type="dxa"/>
          </w:tcPr>
          <w:p w14:paraId="167DF740" w14:textId="77777777" w:rsidR="00515200" w:rsidRDefault="00515200" w:rsidP="009F5191"/>
        </w:tc>
      </w:tr>
      <w:tr w:rsidR="00515200" w14:paraId="024EC627" w14:textId="77777777" w:rsidTr="009F5191">
        <w:tc>
          <w:tcPr>
            <w:tcW w:w="2235" w:type="dxa"/>
          </w:tcPr>
          <w:p w14:paraId="3DDC11AE" w14:textId="63039A50" w:rsidR="00515200" w:rsidRDefault="00515200" w:rsidP="009F5191">
            <w:r>
              <w:t>cp</w:t>
            </w:r>
          </w:p>
        </w:tc>
        <w:tc>
          <w:tcPr>
            <w:tcW w:w="2835" w:type="dxa"/>
          </w:tcPr>
          <w:p w14:paraId="3E9F0AD7" w14:textId="6F9A5A8B" w:rsidR="00515200" w:rsidRDefault="00515200" w:rsidP="009F5191">
            <w:r>
              <w:t>Cp [onefile]</w:t>
            </w:r>
          </w:p>
        </w:tc>
        <w:tc>
          <w:tcPr>
            <w:tcW w:w="1275" w:type="dxa"/>
          </w:tcPr>
          <w:p w14:paraId="766FB0A5" w14:textId="77777777" w:rsidR="00515200" w:rsidRDefault="00515200" w:rsidP="009F5191"/>
        </w:tc>
        <w:tc>
          <w:tcPr>
            <w:tcW w:w="1276" w:type="dxa"/>
          </w:tcPr>
          <w:p w14:paraId="35D8A247" w14:textId="77777777" w:rsidR="00515200" w:rsidRDefault="00515200" w:rsidP="009F5191"/>
        </w:tc>
        <w:tc>
          <w:tcPr>
            <w:tcW w:w="6662" w:type="dxa"/>
          </w:tcPr>
          <w:p w14:paraId="52D64CD7" w14:textId="77777777" w:rsidR="00515200" w:rsidRDefault="00515200" w:rsidP="009F5191"/>
        </w:tc>
      </w:tr>
      <w:tr w:rsidR="00515200" w14:paraId="021DBABE" w14:textId="77777777" w:rsidTr="009F5191">
        <w:tc>
          <w:tcPr>
            <w:tcW w:w="2235" w:type="dxa"/>
          </w:tcPr>
          <w:p w14:paraId="49434504" w14:textId="50012F22" w:rsidR="00515200" w:rsidRDefault="00515200" w:rsidP="009F5191">
            <w:r>
              <w:t>Find</w:t>
            </w:r>
          </w:p>
        </w:tc>
        <w:tc>
          <w:tcPr>
            <w:tcW w:w="2835" w:type="dxa"/>
          </w:tcPr>
          <w:p w14:paraId="34BB94B4" w14:textId="4CB946B1" w:rsidR="00515200" w:rsidRDefault="00515200" w:rsidP="009F5191">
            <w:r>
              <w:t>Find[no arg]</w:t>
            </w:r>
          </w:p>
        </w:tc>
        <w:tc>
          <w:tcPr>
            <w:tcW w:w="1275" w:type="dxa"/>
          </w:tcPr>
          <w:p w14:paraId="1B448699" w14:textId="77777777" w:rsidR="00515200" w:rsidRDefault="00515200" w:rsidP="009F5191"/>
        </w:tc>
        <w:tc>
          <w:tcPr>
            <w:tcW w:w="1276" w:type="dxa"/>
          </w:tcPr>
          <w:p w14:paraId="2EEC60D1" w14:textId="77777777" w:rsidR="00515200" w:rsidRDefault="00515200" w:rsidP="009F5191"/>
        </w:tc>
        <w:tc>
          <w:tcPr>
            <w:tcW w:w="6662" w:type="dxa"/>
          </w:tcPr>
          <w:p w14:paraId="3D4B0579" w14:textId="77777777" w:rsidR="00515200" w:rsidRDefault="00515200" w:rsidP="009F5191"/>
        </w:tc>
      </w:tr>
      <w:tr w:rsidR="00515200" w14:paraId="35F8F127" w14:textId="77777777" w:rsidTr="009F5191">
        <w:tc>
          <w:tcPr>
            <w:tcW w:w="2235" w:type="dxa"/>
          </w:tcPr>
          <w:p w14:paraId="7FA5E4F8" w14:textId="7AD9C824" w:rsidR="00515200" w:rsidRDefault="00515200" w:rsidP="009F5191">
            <w:r>
              <w:t>find</w:t>
            </w:r>
          </w:p>
        </w:tc>
        <w:tc>
          <w:tcPr>
            <w:tcW w:w="2835" w:type="dxa"/>
          </w:tcPr>
          <w:p w14:paraId="1A4E0A5D" w14:textId="0EDF9C5A" w:rsidR="00515200" w:rsidRDefault="00515200" w:rsidP="009F5191">
            <w:r>
              <w:t>Find [no arg]</w:t>
            </w:r>
          </w:p>
        </w:tc>
        <w:tc>
          <w:tcPr>
            <w:tcW w:w="1275" w:type="dxa"/>
          </w:tcPr>
          <w:p w14:paraId="3EF04676" w14:textId="77777777" w:rsidR="00515200" w:rsidRDefault="00515200" w:rsidP="009F5191"/>
        </w:tc>
        <w:tc>
          <w:tcPr>
            <w:tcW w:w="1276" w:type="dxa"/>
          </w:tcPr>
          <w:p w14:paraId="22CBEAF2" w14:textId="77777777" w:rsidR="00515200" w:rsidRDefault="00515200" w:rsidP="009F5191"/>
        </w:tc>
        <w:tc>
          <w:tcPr>
            <w:tcW w:w="6662" w:type="dxa"/>
          </w:tcPr>
          <w:p w14:paraId="040103BC" w14:textId="77777777" w:rsidR="00515200" w:rsidRDefault="00515200" w:rsidP="009F5191"/>
        </w:tc>
      </w:tr>
      <w:tr w:rsidR="00515200" w14:paraId="095EEBEA" w14:textId="77777777" w:rsidTr="009F5191">
        <w:tc>
          <w:tcPr>
            <w:tcW w:w="2235" w:type="dxa"/>
          </w:tcPr>
          <w:p w14:paraId="276DB600" w14:textId="5F79BE6E" w:rsidR="00515200" w:rsidRDefault="009859E5" w:rsidP="009F5191">
            <w:r>
              <w:t>find</w:t>
            </w:r>
          </w:p>
        </w:tc>
        <w:tc>
          <w:tcPr>
            <w:tcW w:w="2835" w:type="dxa"/>
          </w:tcPr>
          <w:p w14:paraId="36EBDC91" w14:textId="26EDF449" w:rsidR="00515200" w:rsidRDefault="009859E5" w:rsidP="009F5191">
            <w:r>
              <w:t>Find [arg]</w:t>
            </w:r>
          </w:p>
        </w:tc>
        <w:tc>
          <w:tcPr>
            <w:tcW w:w="1275" w:type="dxa"/>
          </w:tcPr>
          <w:p w14:paraId="117973DB" w14:textId="77777777" w:rsidR="00515200" w:rsidRDefault="00515200" w:rsidP="009F5191"/>
        </w:tc>
        <w:tc>
          <w:tcPr>
            <w:tcW w:w="1276" w:type="dxa"/>
          </w:tcPr>
          <w:p w14:paraId="7B5E4F7A" w14:textId="77777777" w:rsidR="00515200" w:rsidRDefault="00515200" w:rsidP="009F5191"/>
        </w:tc>
        <w:tc>
          <w:tcPr>
            <w:tcW w:w="6662" w:type="dxa"/>
          </w:tcPr>
          <w:p w14:paraId="6C1C00FD" w14:textId="77777777" w:rsidR="00515200" w:rsidRDefault="00515200" w:rsidP="009F5191"/>
        </w:tc>
      </w:tr>
      <w:tr w:rsidR="00515200" w14:paraId="2913F92A" w14:textId="77777777" w:rsidTr="009F5191">
        <w:tc>
          <w:tcPr>
            <w:tcW w:w="2235" w:type="dxa"/>
          </w:tcPr>
          <w:p w14:paraId="43B8BBB1" w14:textId="11C14A65" w:rsidR="00515200" w:rsidRDefault="009859E5" w:rsidP="009F5191">
            <w:r>
              <w:t>find</w:t>
            </w:r>
          </w:p>
        </w:tc>
        <w:tc>
          <w:tcPr>
            <w:tcW w:w="2835" w:type="dxa"/>
          </w:tcPr>
          <w:p w14:paraId="21054B19" w14:textId="70454517" w:rsidR="00515200" w:rsidRDefault="009859E5" w:rsidP="009F5191">
            <w:r>
              <w:t>Find [arg] [ex. File]</w:t>
            </w:r>
          </w:p>
        </w:tc>
        <w:tc>
          <w:tcPr>
            <w:tcW w:w="1275" w:type="dxa"/>
          </w:tcPr>
          <w:p w14:paraId="631EB0BB" w14:textId="77777777" w:rsidR="00515200" w:rsidRDefault="00515200" w:rsidP="009F5191"/>
        </w:tc>
        <w:tc>
          <w:tcPr>
            <w:tcW w:w="1276" w:type="dxa"/>
          </w:tcPr>
          <w:p w14:paraId="2B6EEE0C" w14:textId="77777777" w:rsidR="00515200" w:rsidRDefault="00515200" w:rsidP="009F5191"/>
        </w:tc>
        <w:tc>
          <w:tcPr>
            <w:tcW w:w="6662" w:type="dxa"/>
          </w:tcPr>
          <w:p w14:paraId="59AEFC5A" w14:textId="77777777" w:rsidR="00515200" w:rsidRDefault="00515200" w:rsidP="009F5191"/>
        </w:tc>
      </w:tr>
      <w:tr w:rsidR="00515200" w14:paraId="6A027FC3" w14:textId="77777777" w:rsidTr="009F5191">
        <w:tc>
          <w:tcPr>
            <w:tcW w:w="2235" w:type="dxa"/>
          </w:tcPr>
          <w:p w14:paraId="69C77679" w14:textId="2C7863F1" w:rsidR="00515200" w:rsidRDefault="009859E5" w:rsidP="009F5191">
            <w:r>
              <w:t>find</w:t>
            </w:r>
          </w:p>
        </w:tc>
        <w:tc>
          <w:tcPr>
            <w:tcW w:w="2835" w:type="dxa"/>
          </w:tcPr>
          <w:p w14:paraId="2418DFCB" w14:textId="232F89EF" w:rsidR="00515200" w:rsidRDefault="009859E5" w:rsidP="009F5191">
            <w:r>
              <w:t>Find [arg] [invalid file]</w:t>
            </w:r>
          </w:p>
        </w:tc>
        <w:tc>
          <w:tcPr>
            <w:tcW w:w="1275" w:type="dxa"/>
          </w:tcPr>
          <w:p w14:paraId="694E2E6F" w14:textId="77777777" w:rsidR="00515200" w:rsidRDefault="00515200" w:rsidP="009F5191"/>
        </w:tc>
        <w:tc>
          <w:tcPr>
            <w:tcW w:w="1276" w:type="dxa"/>
          </w:tcPr>
          <w:p w14:paraId="7758414C" w14:textId="77777777" w:rsidR="00515200" w:rsidRDefault="00515200" w:rsidP="009F5191"/>
        </w:tc>
        <w:tc>
          <w:tcPr>
            <w:tcW w:w="6662" w:type="dxa"/>
          </w:tcPr>
          <w:p w14:paraId="0FCDECCF" w14:textId="77777777" w:rsidR="00515200" w:rsidRDefault="00515200" w:rsidP="009F5191"/>
        </w:tc>
      </w:tr>
      <w:tr w:rsidR="00515200" w14:paraId="0294DC64" w14:textId="77777777" w:rsidTr="009F5191">
        <w:tc>
          <w:tcPr>
            <w:tcW w:w="2235" w:type="dxa"/>
          </w:tcPr>
          <w:p w14:paraId="2A097B35" w14:textId="60F8BB16" w:rsidR="00515200" w:rsidRDefault="009859E5" w:rsidP="009F5191">
            <w:r>
              <w:t>run</w:t>
            </w:r>
          </w:p>
        </w:tc>
        <w:tc>
          <w:tcPr>
            <w:tcW w:w="2835" w:type="dxa"/>
          </w:tcPr>
          <w:p w14:paraId="48C86AE2" w14:textId="293018D0" w:rsidR="00515200" w:rsidRDefault="009859E5" w:rsidP="009F5191">
            <w:r>
              <w:t>Run[no arg]</w:t>
            </w:r>
          </w:p>
        </w:tc>
        <w:tc>
          <w:tcPr>
            <w:tcW w:w="1275" w:type="dxa"/>
          </w:tcPr>
          <w:p w14:paraId="4BB936A5" w14:textId="77777777" w:rsidR="00515200" w:rsidRDefault="00515200" w:rsidP="009F5191"/>
        </w:tc>
        <w:tc>
          <w:tcPr>
            <w:tcW w:w="1276" w:type="dxa"/>
          </w:tcPr>
          <w:p w14:paraId="1B7229EA" w14:textId="77777777" w:rsidR="00515200" w:rsidRDefault="00515200" w:rsidP="009F5191"/>
        </w:tc>
        <w:tc>
          <w:tcPr>
            <w:tcW w:w="6662" w:type="dxa"/>
          </w:tcPr>
          <w:p w14:paraId="05BEC4E9" w14:textId="77777777" w:rsidR="00515200" w:rsidRDefault="00515200" w:rsidP="009F5191"/>
        </w:tc>
      </w:tr>
      <w:tr w:rsidR="009859E5" w14:paraId="7B577308" w14:textId="77777777" w:rsidTr="009F5191">
        <w:tc>
          <w:tcPr>
            <w:tcW w:w="2235" w:type="dxa"/>
          </w:tcPr>
          <w:p w14:paraId="1CB71DF6" w14:textId="3534B3D0" w:rsidR="009859E5" w:rsidRDefault="009859E5" w:rsidP="009F5191">
            <w:r>
              <w:t>run</w:t>
            </w:r>
          </w:p>
        </w:tc>
        <w:tc>
          <w:tcPr>
            <w:tcW w:w="2835" w:type="dxa"/>
          </w:tcPr>
          <w:p w14:paraId="380515F3" w14:textId="008BB18F" w:rsidR="009859E5" w:rsidRDefault="009859E5" w:rsidP="009F5191">
            <w:r>
              <w:t>Run [no arg]</w:t>
            </w:r>
          </w:p>
        </w:tc>
        <w:tc>
          <w:tcPr>
            <w:tcW w:w="1275" w:type="dxa"/>
          </w:tcPr>
          <w:p w14:paraId="3627D75E" w14:textId="77777777" w:rsidR="009859E5" w:rsidRDefault="009859E5" w:rsidP="009F5191"/>
        </w:tc>
        <w:tc>
          <w:tcPr>
            <w:tcW w:w="1276" w:type="dxa"/>
          </w:tcPr>
          <w:p w14:paraId="317E0944" w14:textId="77777777" w:rsidR="009859E5" w:rsidRDefault="009859E5" w:rsidP="009F5191"/>
        </w:tc>
        <w:tc>
          <w:tcPr>
            <w:tcW w:w="6662" w:type="dxa"/>
          </w:tcPr>
          <w:p w14:paraId="4B36408E" w14:textId="77777777" w:rsidR="009859E5" w:rsidRDefault="009859E5" w:rsidP="009F5191"/>
        </w:tc>
      </w:tr>
      <w:tr w:rsidR="009859E5" w14:paraId="635F214A" w14:textId="77777777" w:rsidTr="009F5191">
        <w:tc>
          <w:tcPr>
            <w:tcW w:w="2235" w:type="dxa"/>
          </w:tcPr>
          <w:p w14:paraId="32D5376E" w14:textId="0A277D57" w:rsidR="009859E5" w:rsidRDefault="009859E5" w:rsidP="009F5191">
            <w:r>
              <w:t>run</w:t>
            </w:r>
          </w:p>
        </w:tc>
        <w:tc>
          <w:tcPr>
            <w:tcW w:w="2835" w:type="dxa"/>
          </w:tcPr>
          <w:p w14:paraId="38BC3813" w14:textId="4A533955" w:rsidR="009859E5" w:rsidRDefault="009859E5" w:rsidP="009F5191">
            <w:r>
              <w:t>Run [nonexecutable]</w:t>
            </w:r>
          </w:p>
        </w:tc>
        <w:tc>
          <w:tcPr>
            <w:tcW w:w="1275" w:type="dxa"/>
          </w:tcPr>
          <w:p w14:paraId="27C004D3" w14:textId="77777777" w:rsidR="009859E5" w:rsidRDefault="009859E5" w:rsidP="009F5191"/>
        </w:tc>
        <w:tc>
          <w:tcPr>
            <w:tcW w:w="1276" w:type="dxa"/>
          </w:tcPr>
          <w:p w14:paraId="0C85D6EA" w14:textId="77777777" w:rsidR="009859E5" w:rsidRDefault="009859E5" w:rsidP="009F5191"/>
        </w:tc>
        <w:tc>
          <w:tcPr>
            <w:tcW w:w="6662" w:type="dxa"/>
          </w:tcPr>
          <w:p w14:paraId="059294B2" w14:textId="77777777" w:rsidR="009859E5" w:rsidRDefault="009859E5" w:rsidP="009F5191"/>
        </w:tc>
      </w:tr>
      <w:tr w:rsidR="009859E5" w14:paraId="1CAE2CC8" w14:textId="77777777" w:rsidTr="009F5191">
        <w:tc>
          <w:tcPr>
            <w:tcW w:w="2235" w:type="dxa"/>
          </w:tcPr>
          <w:p w14:paraId="5F1A49E5" w14:textId="75CB556B" w:rsidR="009859E5" w:rsidRDefault="009859E5" w:rsidP="009F5191">
            <w:r>
              <w:t>run</w:t>
            </w:r>
          </w:p>
        </w:tc>
        <w:tc>
          <w:tcPr>
            <w:tcW w:w="2835" w:type="dxa"/>
          </w:tcPr>
          <w:p w14:paraId="0E91AC4A" w14:textId="22541616" w:rsidR="009859E5" w:rsidRDefault="009859E5" w:rsidP="009F5191">
            <w:r>
              <w:t>Run [nonexisting]</w:t>
            </w:r>
          </w:p>
        </w:tc>
        <w:tc>
          <w:tcPr>
            <w:tcW w:w="1275" w:type="dxa"/>
          </w:tcPr>
          <w:p w14:paraId="058B3B0C" w14:textId="77777777" w:rsidR="009859E5" w:rsidRDefault="009859E5" w:rsidP="009F5191"/>
        </w:tc>
        <w:tc>
          <w:tcPr>
            <w:tcW w:w="1276" w:type="dxa"/>
          </w:tcPr>
          <w:p w14:paraId="4964FC9F" w14:textId="77777777" w:rsidR="009859E5" w:rsidRDefault="009859E5" w:rsidP="009F5191"/>
        </w:tc>
        <w:tc>
          <w:tcPr>
            <w:tcW w:w="6662" w:type="dxa"/>
          </w:tcPr>
          <w:p w14:paraId="423C419E" w14:textId="77777777" w:rsidR="009859E5" w:rsidRDefault="009859E5" w:rsidP="009F5191"/>
        </w:tc>
      </w:tr>
      <w:tr w:rsidR="009859E5" w14:paraId="77B8D16A" w14:textId="77777777" w:rsidTr="009F5191">
        <w:tc>
          <w:tcPr>
            <w:tcW w:w="2235" w:type="dxa"/>
          </w:tcPr>
          <w:p w14:paraId="7A46396E" w14:textId="04CB6C64" w:rsidR="009859E5" w:rsidRDefault="009859E5" w:rsidP="009F5191">
            <w:r>
              <w:t>run</w:t>
            </w:r>
          </w:p>
        </w:tc>
        <w:tc>
          <w:tcPr>
            <w:tcW w:w="2835" w:type="dxa"/>
          </w:tcPr>
          <w:p w14:paraId="7316350F" w14:textId="2CE5C4F7" w:rsidR="009859E5" w:rsidRDefault="009859E5" w:rsidP="009F5191">
            <w:r>
              <w:t>Run [existing]</w:t>
            </w:r>
          </w:p>
        </w:tc>
        <w:tc>
          <w:tcPr>
            <w:tcW w:w="1275" w:type="dxa"/>
          </w:tcPr>
          <w:p w14:paraId="35FE6348" w14:textId="77777777" w:rsidR="009859E5" w:rsidRDefault="009859E5" w:rsidP="009F5191"/>
        </w:tc>
        <w:tc>
          <w:tcPr>
            <w:tcW w:w="1276" w:type="dxa"/>
          </w:tcPr>
          <w:p w14:paraId="7B338B1B" w14:textId="77777777" w:rsidR="009859E5" w:rsidRDefault="009859E5" w:rsidP="009F5191"/>
        </w:tc>
        <w:tc>
          <w:tcPr>
            <w:tcW w:w="6662" w:type="dxa"/>
          </w:tcPr>
          <w:p w14:paraId="036C95BB" w14:textId="77777777" w:rsidR="009859E5" w:rsidRDefault="009859E5" w:rsidP="009F5191"/>
        </w:tc>
      </w:tr>
      <w:tr w:rsidR="009859E5" w14:paraId="65B3DA8F" w14:textId="77777777" w:rsidTr="009F5191">
        <w:tc>
          <w:tcPr>
            <w:tcW w:w="2235" w:type="dxa"/>
          </w:tcPr>
          <w:p w14:paraId="0E6D2894" w14:textId="05C20CA1" w:rsidR="009859E5" w:rsidRDefault="009859E5" w:rsidP="009F5191">
            <w:r>
              <w:t>run</w:t>
            </w:r>
          </w:p>
        </w:tc>
        <w:tc>
          <w:tcPr>
            <w:tcW w:w="2835" w:type="dxa"/>
          </w:tcPr>
          <w:p w14:paraId="0CBA5FF4" w14:textId="5E9EEA0A" w:rsidR="009859E5" w:rsidRDefault="009859E5" w:rsidP="009F5191">
            <w:r>
              <w:t>Run [arg] [arg]</w:t>
            </w:r>
          </w:p>
        </w:tc>
        <w:tc>
          <w:tcPr>
            <w:tcW w:w="1275" w:type="dxa"/>
          </w:tcPr>
          <w:p w14:paraId="64FFD13B" w14:textId="77777777" w:rsidR="009859E5" w:rsidRDefault="009859E5" w:rsidP="009F5191"/>
        </w:tc>
        <w:tc>
          <w:tcPr>
            <w:tcW w:w="1276" w:type="dxa"/>
          </w:tcPr>
          <w:p w14:paraId="450AAA1C" w14:textId="77777777" w:rsidR="009859E5" w:rsidRDefault="009859E5" w:rsidP="009F5191"/>
        </w:tc>
        <w:tc>
          <w:tcPr>
            <w:tcW w:w="6662" w:type="dxa"/>
          </w:tcPr>
          <w:p w14:paraId="452CE0AB" w14:textId="77777777" w:rsidR="009859E5" w:rsidRDefault="009859E5" w:rsidP="009F5191"/>
        </w:tc>
      </w:tr>
      <w:tr w:rsidR="009859E5" w14:paraId="4CA377AF" w14:textId="77777777" w:rsidTr="009F5191">
        <w:tc>
          <w:tcPr>
            <w:tcW w:w="2235" w:type="dxa"/>
          </w:tcPr>
          <w:p w14:paraId="58EF3281" w14:textId="1215D7A1" w:rsidR="009859E5" w:rsidRDefault="007D1007" w:rsidP="009F5191">
            <w:r>
              <w:t>halt</w:t>
            </w:r>
          </w:p>
        </w:tc>
        <w:tc>
          <w:tcPr>
            <w:tcW w:w="2835" w:type="dxa"/>
          </w:tcPr>
          <w:p w14:paraId="6B71600B" w14:textId="36946616" w:rsidR="009859E5" w:rsidRDefault="007D1007" w:rsidP="009F5191">
            <w:r>
              <w:t>Halt[noarg]</w:t>
            </w:r>
          </w:p>
        </w:tc>
        <w:tc>
          <w:tcPr>
            <w:tcW w:w="1275" w:type="dxa"/>
          </w:tcPr>
          <w:p w14:paraId="777E7663" w14:textId="77777777" w:rsidR="009859E5" w:rsidRDefault="009859E5" w:rsidP="009F5191"/>
        </w:tc>
        <w:tc>
          <w:tcPr>
            <w:tcW w:w="1276" w:type="dxa"/>
          </w:tcPr>
          <w:p w14:paraId="49909F7D" w14:textId="77777777" w:rsidR="009859E5" w:rsidRDefault="009859E5" w:rsidP="009F5191"/>
        </w:tc>
        <w:tc>
          <w:tcPr>
            <w:tcW w:w="6662" w:type="dxa"/>
          </w:tcPr>
          <w:p w14:paraId="4C434B10" w14:textId="77777777" w:rsidR="009859E5" w:rsidRDefault="009859E5" w:rsidP="009F5191"/>
        </w:tc>
      </w:tr>
      <w:tr w:rsidR="009859E5" w14:paraId="5B3B2BDA" w14:textId="77777777" w:rsidTr="009F5191">
        <w:tc>
          <w:tcPr>
            <w:tcW w:w="2235" w:type="dxa"/>
          </w:tcPr>
          <w:p w14:paraId="28EB4831" w14:textId="761D3268" w:rsidR="009859E5" w:rsidRDefault="007D1007" w:rsidP="009F5191">
            <w:r>
              <w:t>halt</w:t>
            </w:r>
          </w:p>
        </w:tc>
        <w:tc>
          <w:tcPr>
            <w:tcW w:w="2835" w:type="dxa"/>
          </w:tcPr>
          <w:p w14:paraId="653D4841" w14:textId="1BF0B641" w:rsidR="009859E5" w:rsidRDefault="007D1007" w:rsidP="009F5191">
            <w:r>
              <w:t>Halt [noarg]</w:t>
            </w:r>
          </w:p>
        </w:tc>
        <w:tc>
          <w:tcPr>
            <w:tcW w:w="1275" w:type="dxa"/>
          </w:tcPr>
          <w:p w14:paraId="7B09D840" w14:textId="77777777" w:rsidR="009859E5" w:rsidRDefault="009859E5" w:rsidP="009F5191"/>
        </w:tc>
        <w:tc>
          <w:tcPr>
            <w:tcW w:w="1276" w:type="dxa"/>
          </w:tcPr>
          <w:p w14:paraId="43BA0C01" w14:textId="77777777" w:rsidR="009859E5" w:rsidRDefault="009859E5" w:rsidP="009F5191"/>
        </w:tc>
        <w:tc>
          <w:tcPr>
            <w:tcW w:w="6662" w:type="dxa"/>
          </w:tcPr>
          <w:p w14:paraId="536B6CD6" w14:textId="77777777" w:rsidR="009859E5" w:rsidRDefault="009859E5" w:rsidP="009F5191"/>
        </w:tc>
      </w:tr>
      <w:tr w:rsidR="009859E5" w14:paraId="717085D7" w14:textId="77777777" w:rsidTr="009F5191">
        <w:tc>
          <w:tcPr>
            <w:tcW w:w="2235" w:type="dxa"/>
          </w:tcPr>
          <w:p w14:paraId="58CABE99" w14:textId="7C8C9C59" w:rsidR="009859E5" w:rsidRDefault="007D1007" w:rsidP="009F5191">
            <w:r>
              <w:t>halt</w:t>
            </w:r>
          </w:p>
        </w:tc>
        <w:tc>
          <w:tcPr>
            <w:tcW w:w="2835" w:type="dxa"/>
          </w:tcPr>
          <w:p w14:paraId="74FEE83E" w14:textId="7682B3AD" w:rsidR="009859E5" w:rsidRDefault="007D1007" w:rsidP="009F5191">
            <w:r>
              <w:t>Halt [notrunning]</w:t>
            </w:r>
          </w:p>
        </w:tc>
        <w:tc>
          <w:tcPr>
            <w:tcW w:w="1275" w:type="dxa"/>
          </w:tcPr>
          <w:p w14:paraId="72208B9B" w14:textId="77777777" w:rsidR="009859E5" w:rsidRDefault="009859E5" w:rsidP="009F5191"/>
        </w:tc>
        <w:tc>
          <w:tcPr>
            <w:tcW w:w="1276" w:type="dxa"/>
          </w:tcPr>
          <w:p w14:paraId="6598A787" w14:textId="77777777" w:rsidR="009859E5" w:rsidRDefault="009859E5" w:rsidP="009F5191"/>
        </w:tc>
        <w:tc>
          <w:tcPr>
            <w:tcW w:w="6662" w:type="dxa"/>
          </w:tcPr>
          <w:p w14:paraId="2C5FC760" w14:textId="77777777" w:rsidR="009859E5" w:rsidRDefault="009859E5" w:rsidP="009F5191"/>
        </w:tc>
      </w:tr>
      <w:tr w:rsidR="007D1007" w14:paraId="36CB9B41" w14:textId="77777777" w:rsidTr="009F5191">
        <w:tc>
          <w:tcPr>
            <w:tcW w:w="2235" w:type="dxa"/>
          </w:tcPr>
          <w:p w14:paraId="77A24027" w14:textId="3C0FE3C1" w:rsidR="007D1007" w:rsidRDefault="007D1007" w:rsidP="009F5191">
            <w:r>
              <w:t>halt</w:t>
            </w:r>
          </w:p>
        </w:tc>
        <w:tc>
          <w:tcPr>
            <w:tcW w:w="2835" w:type="dxa"/>
          </w:tcPr>
          <w:p w14:paraId="26840C4F" w14:textId="08E9D61F" w:rsidR="007D1007" w:rsidRDefault="007D1007" w:rsidP="009F5191">
            <w:r>
              <w:t>Halt [non-existing]</w:t>
            </w:r>
          </w:p>
        </w:tc>
        <w:tc>
          <w:tcPr>
            <w:tcW w:w="1275" w:type="dxa"/>
          </w:tcPr>
          <w:p w14:paraId="32D8FB28" w14:textId="77777777" w:rsidR="007D1007" w:rsidRDefault="007D1007" w:rsidP="009F5191"/>
        </w:tc>
        <w:tc>
          <w:tcPr>
            <w:tcW w:w="1276" w:type="dxa"/>
          </w:tcPr>
          <w:p w14:paraId="4927F9CF" w14:textId="77777777" w:rsidR="007D1007" w:rsidRDefault="007D1007" w:rsidP="009F5191"/>
        </w:tc>
        <w:tc>
          <w:tcPr>
            <w:tcW w:w="6662" w:type="dxa"/>
          </w:tcPr>
          <w:p w14:paraId="1DA75098" w14:textId="77777777" w:rsidR="007D1007" w:rsidRDefault="007D1007" w:rsidP="009F5191"/>
        </w:tc>
      </w:tr>
      <w:tr w:rsidR="007D1007" w14:paraId="173CEF2C" w14:textId="77777777" w:rsidTr="009F5191">
        <w:tc>
          <w:tcPr>
            <w:tcW w:w="2235" w:type="dxa"/>
          </w:tcPr>
          <w:p w14:paraId="54934810" w14:textId="5D4877CB" w:rsidR="007D1007" w:rsidRDefault="007D1007" w:rsidP="009F5191">
            <w:r>
              <w:t xml:space="preserve">Halt </w:t>
            </w:r>
          </w:p>
        </w:tc>
        <w:tc>
          <w:tcPr>
            <w:tcW w:w="2835" w:type="dxa"/>
          </w:tcPr>
          <w:p w14:paraId="314078BD" w14:textId="30E704A3" w:rsidR="007D1007" w:rsidRDefault="007D1007" w:rsidP="009F5191">
            <w:r>
              <w:t>Halt [running]</w:t>
            </w:r>
          </w:p>
        </w:tc>
        <w:tc>
          <w:tcPr>
            <w:tcW w:w="1275" w:type="dxa"/>
          </w:tcPr>
          <w:p w14:paraId="1164A5DB" w14:textId="77777777" w:rsidR="007D1007" w:rsidRDefault="007D1007" w:rsidP="009F5191"/>
        </w:tc>
        <w:tc>
          <w:tcPr>
            <w:tcW w:w="1276" w:type="dxa"/>
          </w:tcPr>
          <w:p w14:paraId="5D3B8911" w14:textId="77777777" w:rsidR="007D1007" w:rsidRDefault="007D1007" w:rsidP="009F5191"/>
        </w:tc>
        <w:tc>
          <w:tcPr>
            <w:tcW w:w="6662" w:type="dxa"/>
          </w:tcPr>
          <w:p w14:paraId="50062818" w14:textId="77777777" w:rsidR="007D1007" w:rsidRDefault="007D1007" w:rsidP="009F5191"/>
        </w:tc>
      </w:tr>
      <w:tr w:rsidR="007D1007" w14:paraId="20202E9D" w14:textId="77777777" w:rsidTr="009F5191">
        <w:tc>
          <w:tcPr>
            <w:tcW w:w="2235" w:type="dxa"/>
          </w:tcPr>
          <w:p w14:paraId="085498BD" w14:textId="29A9A135" w:rsidR="007D1007" w:rsidRDefault="007D1007" w:rsidP="009F5191">
            <w:r>
              <w:t>halt</w:t>
            </w:r>
          </w:p>
        </w:tc>
        <w:tc>
          <w:tcPr>
            <w:tcW w:w="2835" w:type="dxa"/>
          </w:tcPr>
          <w:p w14:paraId="30742FD3" w14:textId="382668D3" w:rsidR="007D1007" w:rsidRDefault="007D1007" w:rsidP="009F5191">
            <w:r>
              <w:t>Halt [arg] [arg]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745B8F16" w14:textId="77777777" w:rsidR="007D1007" w:rsidRDefault="007D1007" w:rsidP="009F5191"/>
        </w:tc>
        <w:tc>
          <w:tcPr>
            <w:tcW w:w="1276" w:type="dxa"/>
          </w:tcPr>
          <w:p w14:paraId="778D2C3C" w14:textId="77777777" w:rsidR="007D1007" w:rsidRDefault="007D1007" w:rsidP="009F5191"/>
        </w:tc>
        <w:tc>
          <w:tcPr>
            <w:tcW w:w="6662" w:type="dxa"/>
          </w:tcPr>
          <w:p w14:paraId="7DE6F3B4" w14:textId="77777777" w:rsidR="007D1007" w:rsidRDefault="007D1007" w:rsidP="009F5191"/>
        </w:tc>
      </w:tr>
    </w:tbl>
    <w:p w14:paraId="031A1E08" w14:textId="77777777" w:rsidR="00515200" w:rsidRPr="00515200" w:rsidRDefault="00515200"/>
    <w:sectPr w:rsidR="00515200" w:rsidRPr="00515200" w:rsidSect="00D304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/31/2016"/>
    <w:docVar w:name="MonthStart" w:val="1/1/2016"/>
    <w:docVar w:name="ShowDynamicGuides" w:val="1"/>
    <w:docVar w:name="ShowMarginGuides" w:val="0"/>
    <w:docVar w:name="ShowOutlines" w:val="0"/>
    <w:docVar w:name="ShowStaticGuides" w:val="0"/>
  </w:docVars>
  <w:rsids>
    <w:rsidRoot w:val="00215D62"/>
    <w:rsid w:val="000A68B9"/>
    <w:rsid w:val="000B2AFC"/>
    <w:rsid w:val="00147009"/>
    <w:rsid w:val="001D2907"/>
    <w:rsid w:val="00215D62"/>
    <w:rsid w:val="00247709"/>
    <w:rsid w:val="00250D46"/>
    <w:rsid w:val="00272FFA"/>
    <w:rsid w:val="0028701E"/>
    <w:rsid w:val="00291900"/>
    <w:rsid w:val="002C3765"/>
    <w:rsid w:val="003341F0"/>
    <w:rsid w:val="003C42F6"/>
    <w:rsid w:val="004538B6"/>
    <w:rsid w:val="004D6AAC"/>
    <w:rsid w:val="00515200"/>
    <w:rsid w:val="00633A48"/>
    <w:rsid w:val="007D1007"/>
    <w:rsid w:val="00822E4B"/>
    <w:rsid w:val="00892D2B"/>
    <w:rsid w:val="008C58D6"/>
    <w:rsid w:val="00900BAE"/>
    <w:rsid w:val="009859E5"/>
    <w:rsid w:val="009B4600"/>
    <w:rsid w:val="00A31E6D"/>
    <w:rsid w:val="00B165E0"/>
    <w:rsid w:val="00BA07C3"/>
    <w:rsid w:val="00D30463"/>
    <w:rsid w:val="00D443DA"/>
    <w:rsid w:val="00D61FB5"/>
    <w:rsid w:val="00D70E98"/>
    <w:rsid w:val="00D82EFB"/>
    <w:rsid w:val="00E00C11"/>
    <w:rsid w:val="00EC5F05"/>
    <w:rsid w:val="00F4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EB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62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D30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0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  <w:sz w:val="20"/>
      <w:szCs w:val="22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0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  <w:sz w:val="20"/>
      <w:szCs w:val="22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0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  <w:sz w:val="20"/>
      <w:szCs w:val="22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0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  <w:sz w:val="20"/>
      <w:szCs w:val="22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0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30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0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D30463"/>
    <w:rPr>
      <w:rFonts w:asciiTheme="majorHAnsi" w:eastAsiaTheme="majorEastAsia" w:hAnsiTheme="majorHAnsi"/>
      <w:color w:val="FFFFFF" w:themeColor="background1"/>
      <w:sz w:val="120"/>
      <w:szCs w:val="120"/>
      <w:lang w:val="en-US"/>
    </w:rPr>
  </w:style>
  <w:style w:type="paragraph" w:customStyle="1" w:styleId="Year">
    <w:name w:val="Year"/>
    <w:basedOn w:val="Normal"/>
    <w:rsid w:val="00D30463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  <w:lang w:val="en-US"/>
    </w:rPr>
  </w:style>
  <w:style w:type="character" w:styleId="PlaceholderText">
    <w:name w:val="Placeholder Text"/>
    <w:basedOn w:val="DefaultParagraphFont"/>
    <w:rsid w:val="00D30463"/>
    <w:rPr>
      <w:color w:val="808080"/>
    </w:rPr>
  </w:style>
  <w:style w:type="paragraph" w:styleId="Subtitle">
    <w:name w:val="Subtitle"/>
    <w:basedOn w:val="Normal"/>
    <w:next w:val="Normal"/>
    <w:link w:val="SubtitleChar"/>
    <w:rsid w:val="00D30463"/>
    <w:pPr>
      <w:spacing w:before="120" w:after="120"/>
    </w:pPr>
    <w:rPr>
      <w:b/>
      <w:color w:val="FFFFFF" w:themeColor="background1"/>
      <w:lang w:val="en-US"/>
    </w:rPr>
  </w:style>
  <w:style w:type="character" w:customStyle="1" w:styleId="SubtitleChar">
    <w:name w:val="Subtitle Char"/>
    <w:basedOn w:val="DefaultParagraphFont"/>
    <w:link w:val="Subtitle"/>
    <w:rsid w:val="00D3046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rsid w:val="00D30463"/>
    <w:rPr>
      <w:rFonts w:asciiTheme="majorHAnsi" w:eastAsiaTheme="majorEastAsia" w:hAnsiTheme="majorHAnsi"/>
      <w:color w:val="FFFFFF" w:themeColor="background1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D30463"/>
    <w:rPr>
      <w:sz w:val="4"/>
      <w:szCs w:val="22"/>
      <w:lang w:val="en-US"/>
    </w:rPr>
  </w:style>
  <w:style w:type="paragraph" w:customStyle="1" w:styleId="Days">
    <w:name w:val="Days"/>
    <w:basedOn w:val="Normal"/>
    <w:rsid w:val="00D30463"/>
    <w:pPr>
      <w:spacing w:before="40" w:after="40"/>
      <w:jc w:val="center"/>
    </w:pPr>
    <w:rPr>
      <w:color w:val="7F7F7F" w:themeColor="text1" w:themeTint="80"/>
      <w:sz w:val="22"/>
      <w:lang w:val="en-US"/>
    </w:rPr>
  </w:style>
  <w:style w:type="table" w:customStyle="1" w:styleId="TableCalendar">
    <w:name w:val="Table Calendar"/>
    <w:basedOn w:val="TableNormal"/>
    <w:rsid w:val="00D3046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D30463"/>
    <w:pPr>
      <w:spacing w:before="40" w:after="40"/>
    </w:pPr>
    <w:rPr>
      <w:sz w:val="18"/>
      <w:szCs w:val="18"/>
      <w:lang w:val="en-US"/>
    </w:rPr>
  </w:style>
  <w:style w:type="paragraph" w:customStyle="1" w:styleId="Dates">
    <w:name w:val="Dates"/>
    <w:basedOn w:val="Normal"/>
    <w:rsid w:val="00D30463"/>
    <w:pPr>
      <w:jc w:val="right"/>
    </w:pPr>
    <w:rPr>
      <w:color w:val="7F7F7F" w:themeColor="text1" w:themeTint="80"/>
      <w:sz w:val="22"/>
      <w:szCs w:val="22"/>
      <w:lang w:val="en-US"/>
    </w:rPr>
  </w:style>
  <w:style w:type="paragraph" w:styleId="BodyText">
    <w:name w:val="Body Text"/>
    <w:basedOn w:val="Normal"/>
    <w:link w:val="BodyTextChar"/>
    <w:semiHidden/>
    <w:unhideWhenUsed/>
    <w:rsid w:val="00D30463"/>
    <w:pPr>
      <w:spacing w:after="120"/>
    </w:pPr>
    <w:rPr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D30463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D304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BlockText">
    <w:name w:val="Block Text"/>
    <w:basedOn w:val="Normal"/>
    <w:semiHidden/>
    <w:unhideWhenUsed/>
    <w:rsid w:val="00D30463"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  <w:sz w:val="20"/>
      <w:szCs w:val="22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D30463"/>
    <w:pPr>
      <w:spacing w:after="120"/>
      <w:ind w:left="360"/>
    </w:pPr>
    <w:rPr>
      <w:sz w:val="20"/>
      <w:szCs w:val="22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D30463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D304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304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0463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30463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D3046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30463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D30463"/>
    <w:pPr>
      <w:spacing w:after="120" w:line="480" w:lineRule="auto"/>
      <w:ind w:left="360"/>
    </w:pPr>
    <w:rPr>
      <w:sz w:val="20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0463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D30463"/>
    <w:pPr>
      <w:spacing w:after="120"/>
      <w:ind w:left="360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046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30463"/>
    <w:pPr>
      <w:spacing w:after="200"/>
    </w:pPr>
    <w:rPr>
      <w:b/>
      <w:bCs/>
      <w:color w:val="92BC00" w:themeColor="accent1"/>
      <w:sz w:val="18"/>
      <w:szCs w:val="18"/>
      <w:lang w:val="en-US"/>
    </w:rPr>
  </w:style>
  <w:style w:type="paragraph" w:styleId="Closing">
    <w:name w:val="Closing"/>
    <w:basedOn w:val="Normal"/>
    <w:link w:val="Closing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ClosingChar">
    <w:name w:val="Closing Char"/>
    <w:basedOn w:val="DefaultParagraphFont"/>
    <w:link w:val="Closing"/>
    <w:semiHidden/>
    <w:rsid w:val="00D30463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D30463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30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0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04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D30463"/>
    <w:rPr>
      <w:sz w:val="20"/>
      <w:szCs w:val="22"/>
      <w:lang w:val="en-US"/>
    </w:rPr>
  </w:style>
  <w:style w:type="character" w:customStyle="1" w:styleId="DateChar">
    <w:name w:val="Date Char"/>
    <w:basedOn w:val="DefaultParagraphFont"/>
    <w:link w:val="Date"/>
    <w:semiHidden/>
    <w:rsid w:val="00D30463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D304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30463"/>
    <w:rPr>
      <w:sz w:val="20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D30463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D30463"/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30463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304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semiHidden/>
    <w:unhideWhenUsed/>
    <w:rsid w:val="00D30463"/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D30463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D30463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30463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30463"/>
    <w:rPr>
      <w:sz w:val="20"/>
    </w:rPr>
  </w:style>
  <w:style w:type="character" w:customStyle="1" w:styleId="Heading1Char">
    <w:name w:val="Heading 1 Char"/>
    <w:basedOn w:val="DefaultParagraphFont"/>
    <w:link w:val="Heading1"/>
    <w:rsid w:val="00D3046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D30463"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D30463"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D30463"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D30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30463"/>
    <w:rPr>
      <w:i/>
      <w:iCs/>
      <w:sz w:val="20"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rsid w:val="00D30463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D30463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04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Index2">
    <w:name w:val="index 2"/>
    <w:basedOn w:val="Normal"/>
    <w:next w:val="Normal"/>
    <w:autoRedefine/>
    <w:semiHidden/>
    <w:unhideWhenUsed/>
    <w:rsid w:val="00D30463"/>
    <w:pPr>
      <w:ind w:left="400" w:hanging="200"/>
    </w:pPr>
    <w:rPr>
      <w:sz w:val="20"/>
      <w:szCs w:val="22"/>
      <w:lang w:val="en-US"/>
    </w:rPr>
  </w:style>
  <w:style w:type="paragraph" w:styleId="Index3">
    <w:name w:val="index 3"/>
    <w:basedOn w:val="Normal"/>
    <w:next w:val="Normal"/>
    <w:autoRedefine/>
    <w:semiHidden/>
    <w:unhideWhenUsed/>
    <w:rsid w:val="00D30463"/>
    <w:pPr>
      <w:ind w:left="600" w:hanging="200"/>
    </w:pPr>
    <w:rPr>
      <w:sz w:val="20"/>
      <w:szCs w:val="22"/>
      <w:lang w:val="en-US"/>
    </w:rPr>
  </w:style>
  <w:style w:type="paragraph" w:styleId="Index4">
    <w:name w:val="index 4"/>
    <w:basedOn w:val="Normal"/>
    <w:next w:val="Normal"/>
    <w:autoRedefine/>
    <w:semiHidden/>
    <w:unhideWhenUsed/>
    <w:rsid w:val="00D30463"/>
    <w:pPr>
      <w:ind w:left="800" w:hanging="200"/>
    </w:pPr>
    <w:rPr>
      <w:sz w:val="20"/>
      <w:szCs w:val="22"/>
      <w:lang w:val="en-US"/>
    </w:rPr>
  </w:style>
  <w:style w:type="paragraph" w:styleId="Index5">
    <w:name w:val="index 5"/>
    <w:basedOn w:val="Normal"/>
    <w:next w:val="Normal"/>
    <w:autoRedefine/>
    <w:semiHidden/>
    <w:unhideWhenUsed/>
    <w:rsid w:val="00D30463"/>
    <w:pPr>
      <w:ind w:left="1000" w:hanging="200"/>
    </w:pPr>
    <w:rPr>
      <w:sz w:val="20"/>
      <w:szCs w:val="22"/>
      <w:lang w:val="en-US"/>
    </w:rPr>
  </w:style>
  <w:style w:type="paragraph" w:styleId="Index6">
    <w:name w:val="index 6"/>
    <w:basedOn w:val="Normal"/>
    <w:next w:val="Normal"/>
    <w:autoRedefine/>
    <w:semiHidden/>
    <w:unhideWhenUsed/>
    <w:rsid w:val="00D30463"/>
    <w:pPr>
      <w:ind w:left="1200" w:hanging="200"/>
    </w:pPr>
    <w:rPr>
      <w:sz w:val="20"/>
      <w:szCs w:val="22"/>
      <w:lang w:val="en-US"/>
    </w:rPr>
  </w:style>
  <w:style w:type="paragraph" w:styleId="Index7">
    <w:name w:val="index 7"/>
    <w:basedOn w:val="Normal"/>
    <w:next w:val="Normal"/>
    <w:autoRedefine/>
    <w:semiHidden/>
    <w:unhideWhenUsed/>
    <w:rsid w:val="00D30463"/>
    <w:pPr>
      <w:ind w:left="1400" w:hanging="200"/>
    </w:pPr>
    <w:rPr>
      <w:sz w:val="20"/>
      <w:szCs w:val="22"/>
      <w:lang w:val="en-US"/>
    </w:rPr>
  </w:style>
  <w:style w:type="paragraph" w:styleId="Index8">
    <w:name w:val="index 8"/>
    <w:basedOn w:val="Normal"/>
    <w:next w:val="Normal"/>
    <w:autoRedefine/>
    <w:semiHidden/>
    <w:unhideWhenUsed/>
    <w:rsid w:val="00D30463"/>
    <w:pPr>
      <w:ind w:left="1600" w:hanging="200"/>
    </w:pPr>
    <w:rPr>
      <w:sz w:val="20"/>
      <w:szCs w:val="22"/>
      <w:lang w:val="en-US"/>
    </w:rPr>
  </w:style>
  <w:style w:type="paragraph" w:styleId="Index9">
    <w:name w:val="index 9"/>
    <w:basedOn w:val="Normal"/>
    <w:next w:val="Normal"/>
    <w:autoRedefine/>
    <w:semiHidden/>
    <w:unhideWhenUsed/>
    <w:rsid w:val="00D30463"/>
    <w:pPr>
      <w:ind w:left="1800" w:hanging="200"/>
    </w:pPr>
    <w:rPr>
      <w:sz w:val="20"/>
      <w:szCs w:val="22"/>
      <w:lang w:val="en-US"/>
    </w:rPr>
  </w:style>
  <w:style w:type="paragraph" w:styleId="IndexHeading">
    <w:name w:val="index heading"/>
    <w:basedOn w:val="Normal"/>
    <w:next w:val="Index1"/>
    <w:semiHidden/>
    <w:unhideWhenUsed/>
    <w:rsid w:val="00D30463"/>
    <w:rPr>
      <w:rFonts w:asciiTheme="majorHAnsi" w:eastAsiaTheme="majorEastAsia" w:hAnsiTheme="majorHAnsi" w:cstheme="majorBidi"/>
      <w:b/>
      <w:bCs/>
      <w:sz w:val="20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qFormat/>
    <w:rsid w:val="00D30463"/>
    <w:pPr>
      <w:pBdr>
        <w:bottom w:val="single" w:sz="4" w:space="4" w:color="92BC00" w:themeColor="accent1"/>
      </w:pBdr>
      <w:spacing w:before="200" w:after="280"/>
      <w:ind w:left="936" w:right="936"/>
    </w:pPr>
    <w:rPr>
      <w:b/>
      <w:bCs/>
      <w:i/>
      <w:iCs/>
      <w:color w:val="92BC00" w:themeColor="accent1"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rsid w:val="00D30463"/>
    <w:rPr>
      <w:b/>
      <w:bCs/>
      <w:i/>
      <w:iCs/>
      <w:color w:val="92BC00" w:themeColor="accent1"/>
      <w:sz w:val="20"/>
    </w:rPr>
  </w:style>
  <w:style w:type="paragraph" w:styleId="List">
    <w:name w:val="List"/>
    <w:basedOn w:val="Normal"/>
    <w:semiHidden/>
    <w:unhideWhenUsed/>
    <w:rsid w:val="00D30463"/>
    <w:pPr>
      <w:ind w:left="360" w:hanging="360"/>
      <w:contextualSpacing/>
    </w:pPr>
    <w:rPr>
      <w:sz w:val="20"/>
      <w:szCs w:val="22"/>
      <w:lang w:val="en-US"/>
    </w:rPr>
  </w:style>
  <w:style w:type="paragraph" w:styleId="List2">
    <w:name w:val="List 2"/>
    <w:basedOn w:val="Normal"/>
    <w:semiHidden/>
    <w:unhideWhenUsed/>
    <w:rsid w:val="00D30463"/>
    <w:pPr>
      <w:ind w:left="720" w:hanging="360"/>
      <w:contextualSpacing/>
    </w:pPr>
    <w:rPr>
      <w:sz w:val="20"/>
      <w:szCs w:val="22"/>
      <w:lang w:val="en-US"/>
    </w:rPr>
  </w:style>
  <w:style w:type="paragraph" w:styleId="List3">
    <w:name w:val="List 3"/>
    <w:basedOn w:val="Normal"/>
    <w:semiHidden/>
    <w:unhideWhenUsed/>
    <w:rsid w:val="00D30463"/>
    <w:pPr>
      <w:ind w:left="1080" w:hanging="360"/>
      <w:contextualSpacing/>
    </w:pPr>
    <w:rPr>
      <w:sz w:val="20"/>
      <w:szCs w:val="22"/>
      <w:lang w:val="en-US"/>
    </w:rPr>
  </w:style>
  <w:style w:type="paragraph" w:styleId="List4">
    <w:name w:val="List 4"/>
    <w:basedOn w:val="Normal"/>
    <w:semiHidden/>
    <w:unhideWhenUsed/>
    <w:rsid w:val="00D30463"/>
    <w:pPr>
      <w:ind w:left="1440" w:hanging="360"/>
      <w:contextualSpacing/>
    </w:pPr>
    <w:rPr>
      <w:sz w:val="20"/>
      <w:szCs w:val="22"/>
      <w:lang w:val="en-US"/>
    </w:rPr>
  </w:style>
  <w:style w:type="paragraph" w:styleId="List5">
    <w:name w:val="List 5"/>
    <w:basedOn w:val="Normal"/>
    <w:semiHidden/>
    <w:unhideWhenUsed/>
    <w:rsid w:val="00D30463"/>
    <w:pPr>
      <w:ind w:left="1800" w:hanging="360"/>
      <w:contextualSpacing/>
    </w:pPr>
    <w:rPr>
      <w:sz w:val="20"/>
      <w:szCs w:val="22"/>
      <w:lang w:val="en-US"/>
    </w:rPr>
  </w:style>
  <w:style w:type="paragraph" w:styleId="ListBullet">
    <w:name w:val="List Bullet"/>
    <w:basedOn w:val="Normal"/>
    <w:semiHidden/>
    <w:unhideWhenUsed/>
    <w:rsid w:val="00D30463"/>
    <w:pPr>
      <w:numPr>
        <w:numId w:val="1"/>
      </w:numPr>
      <w:contextualSpacing/>
    </w:pPr>
    <w:rPr>
      <w:sz w:val="20"/>
      <w:szCs w:val="22"/>
      <w:lang w:val="en-US"/>
    </w:rPr>
  </w:style>
  <w:style w:type="paragraph" w:styleId="ListBullet2">
    <w:name w:val="List Bullet 2"/>
    <w:basedOn w:val="Normal"/>
    <w:semiHidden/>
    <w:unhideWhenUsed/>
    <w:rsid w:val="00D30463"/>
    <w:pPr>
      <w:numPr>
        <w:numId w:val="2"/>
      </w:numPr>
      <w:contextualSpacing/>
    </w:pPr>
    <w:rPr>
      <w:sz w:val="20"/>
      <w:szCs w:val="22"/>
      <w:lang w:val="en-US"/>
    </w:rPr>
  </w:style>
  <w:style w:type="paragraph" w:styleId="ListBullet3">
    <w:name w:val="List Bullet 3"/>
    <w:basedOn w:val="Normal"/>
    <w:semiHidden/>
    <w:unhideWhenUsed/>
    <w:rsid w:val="00D30463"/>
    <w:pPr>
      <w:numPr>
        <w:numId w:val="3"/>
      </w:numPr>
      <w:contextualSpacing/>
    </w:pPr>
    <w:rPr>
      <w:sz w:val="20"/>
      <w:szCs w:val="22"/>
      <w:lang w:val="en-US"/>
    </w:rPr>
  </w:style>
  <w:style w:type="paragraph" w:styleId="ListBullet4">
    <w:name w:val="List Bullet 4"/>
    <w:basedOn w:val="Normal"/>
    <w:semiHidden/>
    <w:unhideWhenUsed/>
    <w:rsid w:val="00D30463"/>
    <w:pPr>
      <w:numPr>
        <w:numId w:val="4"/>
      </w:numPr>
      <w:contextualSpacing/>
    </w:pPr>
    <w:rPr>
      <w:sz w:val="20"/>
      <w:szCs w:val="22"/>
      <w:lang w:val="en-US"/>
    </w:rPr>
  </w:style>
  <w:style w:type="paragraph" w:styleId="ListBullet5">
    <w:name w:val="List Bullet 5"/>
    <w:basedOn w:val="Normal"/>
    <w:semiHidden/>
    <w:unhideWhenUsed/>
    <w:rsid w:val="00D30463"/>
    <w:pPr>
      <w:numPr>
        <w:numId w:val="5"/>
      </w:numPr>
      <w:contextualSpacing/>
    </w:pPr>
    <w:rPr>
      <w:sz w:val="20"/>
      <w:szCs w:val="22"/>
      <w:lang w:val="en-US"/>
    </w:rPr>
  </w:style>
  <w:style w:type="paragraph" w:styleId="ListContinue">
    <w:name w:val="List Continue"/>
    <w:basedOn w:val="Normal"/>
    <w:semiHidden/>
    <w:unhideWhenUsed/>
    <w:rsid w:val="00D30463"/>
    <w:pPr>
      <w:spacing w:after="120"/>
      <w:ind w:left="360"/>
      <w:contextualSpacing/>
    </w:pPr>
    <w:rPr>
      <w:sz w:val="20"/>
      <w:szCs w:val="22"/>
      <w:lang w:val="en-US"/>
    </w:rPr>
  </w:style>
  <w:style w:type="paragraph" w:styleId="ListContinue2">
    <w:name w:val="List Continue 2"/>
    <w:basedOn w:val="Normal"/>
    <w:semiHidden/>
    <w:unhideWhenUsed/>
    <w:rsid w:val="00D30463"/>
    <w:pPr>
      <w:spacing w:after="120"/>
      <w:ind w:left="720"/>
      <w:contextualSpacing/>
    </w:pPr>
    <w:rPr>
      <w:sz w:val="20"/>
      <w:szCs w:val="22"/>
      <w:lang w:val="en-US"/>
    </w:rPr>
  </w:style>
  <w:style w:type="paragraph" w:styleId="ListContinue3">
    <w:name w:val="List Continue 3"/>
    <w:basedOn w:val="Normal"/>
    <w:semiHidden/>
    <w:unhideWhenUsed/>
    <w:rsid w:val="00D30463"/>
    <w:pPr>
      <w:spacing w:after="120"/>
      <w:ind w:left="1080"/>
      <w:contextualSpacing/>
    </w:pPr>
    <w:rPr>
      <w:sz w:val="20"/>
      <w:szCs w:val="22"/>
      <w:lang w:val="en-US"/>
    </w:rPr>
  </w:style>
  <w:style w:type="paragraph" w:styleId="ListContinue4">
    <w:name w:val="List Continue 4"/>
    <w:basedOn w:val="Normal"/>
    <w:semiHidden/>
    <w:unhideWhenUsed/>
    <w:rsid w:val="00D30463"/>
    <w:pPr>
      <w:spacing w:after="120"/>
      <w:ind w:left="1440"/>
      <w:contextualSpacing/>
    </w:pPr>
    <w:rPr>
      <w:sz w:val="20"/>
      <w:szCs w:val="22"/>
      <w:lang w:val="en-US"/>
    </w:rPr>
  </w:style>
  <w:style w:type="paragraph" w:styleId="ListContinue5">
    <w:name w:val="List Continue 5"/>
    <w:basedOn w:val="Normal"/>
    <w:semiHidden/>
    <w:unhideWhenUsed/>
    <w:rsid w:val="00D30463"/>
    <w:pPr>
      <w:spacing w:after="120"/>
      <w:ind w:left="1800"/>
      <w:contextualSpacing/>
    </w:pPr>
    <w:rPr>
      <w:sz w:val="20"/>
      <w:szCs w:val="22"/>
      <w:lang w:val="en-US"/>
    </w:rPr>
  </w:style>
  <w:style w:type="paragraph" w:styleId="ListNumber">
    <w:name w:val="List Number"/>
    <w:basedOn w:val="Normal"/>
    <w:semiHidden/>
    <w:unhideWhenUsed/>
    <w:rsid w:val="00D30463"/>
    <w:pPr>
      <w:numPr>
        <w:numId w:val="6"/>
      </w:numPr>
      <w:contextualSpacing/>
    </w:pPr>
    <w:rPr>
      <w:sz w:val="20"/>
      <w:szCs w:val="22"/>
      <w:lang w:val="en-US"/>
    </w:rPr>
  </w:style>
  <w:style w:type="paragraph" w:styleId="ListNumber2">
    <w:name w:val="List Number 2"/>
    <w:basedOn w:val="Normal"/>
    <w:semiHidden/>
    <w:unhideWhenUsed/>
    <w:rsid w:val="00D30463"/>
    <w:pPr>
      <w:numPr>
        <w:numId w:val="7"/>
      </w:numPr>
      <w:contextualSpacing/>
    </w:pPr>
    <w:rPr>
      <w:sz w:val="20"/>
      <w:szCs w:val="22"/>
      <w:lang w:val="en-US"/>
    </w:rPr>
  </w:style>
  <w:style w:type="paragraph" w:styleId="ListNumber3">
    <w:name w:val="List Number 3"/>
    <w:basedOn w:val="Normal"/>
    <w:semiHidden/>
    <w:unhideWhenUsed/>
    <w:rsid w:val="00D30463"/>
    <w:pPr>
      <w:numPr>
        <w:numId w:val="8"/>
      </w:numPr>
      <w:contextualSpacing/>
    </w:pPr>
    <w:rPr>
      <w:sz w:val="20"/>
      <w:szCs w:val="22"/>
      <w:lang w:val="en-US"/>
    </w:rPr>
  </w:style>
  <w:style w:type="paragraph" w:styleId="ListNumber4">
    <w:name w:val="List Number 4"/>
    <w:basedOn w:val="Normal"/>
    <w:semiHidden/>
    <w:unhideWhenUsed/>
    <w:rsid w:val="00D30463"/>
    <w:pPr>
      <w:numPr>
        <w:numId w:val="9"/>
      </w:numPr>
      <w:contextualSpacing/>
    </w:pPr>
    <w:rPr>
      <w:sz w:val="20"/>
      <w:szCs w:val="22"/>
      <w:lang w:val="en-US"/>
    </w:rPr>
  </w:style>
  <w:style w:type="paragraph" w:styleId="ListNumber5">
    <w:name w:val="List Number 5"/>
    <w:basedOn w:val="Normal"/>
    <w:semiHidden/>
    <w:unhideWhenUsed/>
    <w:rsid w:val="00D30463"/>
    <w:pPr>
      <w:numPr>
        <w:numId w:val="10"/>
      </w:numPr>
      <w:contextualSpacing/>
    </w:pPr>
    <w:rPr>
      <w:sz w:val="20"/>
      <w:szCs w:val="22"/>
      <w:lang w:val="en-US"/>
    </w:rPr>
  </w:style>
  <w:style w:type="paragraph" w:styleId="ListParagraph">
    <w:name w:val="List Paragraph"/>
    <w:basedOn w:val="Normal"/>
    <w:qFormat/>
    <w:rsid w:val="00D30463"/>
    <w:pPr>
      <w:ind w:left="720"/>
      <w:contextualSpacing/>
    </w:pPr>
    <w:rPr>
      <w:sz w:val="20"/>
      <w:szCs w:val="22"/>
      <w:lang w:val="en-US"/>
    </w:rPr>
  </w:style>
  <w:style w:type="paragraph" w:styleId="MacroText">
    <w:name w:val="macro"/>
    <w:link w:val="MacroTextChar"/>
    <w:semiHidden/>
    <w:unhideWhenUsed/>
    <w:rsid w:val="00D304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304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304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D304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30463"/>
    <w:rPr>
      <w:sz w:val="20"/>
    </w:rPr>
  </w:style>
  <w:style w:type="paragraph" w:styleId="NormalWeb">
    <w:name w:val="Normal (Web)"/>
    <w:basedOn w:val="Normal"/>
    <w:semiHidden/>
    <w:unhideWhenUsed/>
    <w:rsid w:val="00D30463"/>
    <w:rPr>
      <w:rFonts w:ascii="Times New Roman" w:hAnsi="Times New Roman" w:cs="Times New Roman"/>
      <w:lang w:val="en-US"/>
    </w:rPr>
  </w:style>
  <w:style w:type="paragraph" w:styleId="NormalIndent">
    <w:name w:val="Normal Indent"/>
    <w:basedOn w:val="Normal"/>
    <w:semiHidden/>
    <w:unhideWhenUsed/>
    <w:rsid w:val="00D30463"/>
    <w:pPr>
      <w:ind w:left="720"/>
    </w:pPr>
    <w:rPr>
      <w:sz w:val="20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D30463"/>
    <w:rPr>
      <w:sz w:val="20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rsid w:val="00D30463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D30463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D304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30463"/>
    <w:rPr>
      <w:i/>
      <w:iCs/>
      <w:color w:val="000000" w:themeColor="text1"/>
      <w:sz w:val="20"/>
      <w:szCs w:val="22"/>
      <w:lang w:val="en-US"/>
    </w:rPr>
  </w:style>
  <w:style w:type="character" w:customStyle="1" w:styleId="QuoteChar">
    <w:name w:val="Quote Char"/>
    <w:basedOn w:val="DefaultParagraphFont"/>
    <w:link w:val="Quote"/>
    <w:rsid w:val="00D3046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30463"/>
    <w:rPr>
      <w:sz w:val="20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D30463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semiHidden/>
    <w:rsid w:val="00D30463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TableofFigures">
    <w:name w:val="table of figures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TOAHeading">
    <w:name w:val="toa heading"/>
    <w:basedOn w:val="Normal"/>
    <w:next w:val="Normal"/>
    <w:semiHidden/>
    <w:unhideWhenUsed/>
    <w:rsid w:val="00D30463"/>
    <w:pPr>
      <w:spacing w:before="120"/>
    </w:pPr>
    <w:rPr>
      <w:rFonts w:asciiTheme="majorHAnsi" w:eastAsiaTheme="majorEastAsia" w:hAnsiTheme="majorHAnsi" w:cstheme="majorBidi"/>
      <w:b/>
      <w:bCs/>
      <w:lang w:val="en-US"/>
    </w:rPr>
  </w:style>
  <w:style w:type="paragraph" w:styleId="TOC1">
    <w:name w:val="toc 1"/>
    <w:basedOn w:val="Normal"/>
    <w:next w:val="Normal"/>
    <w:autoRedefine/>
    <w:semiHidden/>
    <w:unhideWhenUsed/>
    <w:rsid w:val="00D30463"/>
    <w:pPr>
      <w:spacing w:after="100"/>
    </w:pPr>
    <w:rPr>
      <w:sz w:val="20"/>
      <w:szCs w:val="22"/>
      <w:lang w:val="en-US"/>
    </w:rPr>
  </w:style>
  <w:style w:type="paragraph" w:styleId="TOC2">
    <w:name w:val="toc 2"/>
    <w:basedOn w:val="Normal"/>
    <w:next w:val="Normal"/>
    <w:autoRedefine/>
    <w:semiHidden/>
    <w:unhideWhenUsed/>
    <w:rsid w:val="00D30463"/>
    <w:pPr>
      <w:spacing w:after="100"/>
      <w:ind w:left="200"/>
    </w:pPr>
    <w:rPr>
      <w:sz w:val="20"/>
      <w:szCs w:val="22"/>
      <w:lang w:val="en-US"/>
    </w:rPr>
  </w:style>
  <w:style w:type="paragraph" w:styleId="TOC3">
    <w:name w:val="toc 3"/>
    <w:basedOn w:val="Normal"/>
    <w:next w:val="Normal"/>
    <w:autoRedefine/>
    <w:semiHidden/>
    <w:unhideWhenUsed/>
    <w:rsid w:val="00D30463"/>
    <w:pPr>
      <w:spacing w:after="100"/>
      <w:ind w:left="400"/>
    </w:pPr>
    <w:rPr>
      <w:sz w:val="20"/>
      <w:szCs w:val="22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D30463"/>
    <w:pPr>
      <w:spacing w:after="100"/>
      <w:ind w:left="600"/>
    </w:pPr>
    <w:rPr>
      <w:sz w:val="20"/>
      <w:szCs w:val="22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D30463"/>
    <w:pPr>
      <w:spacing w:after="100"/>
      <w:ind w:left="800"/>
    </w:pPr>
    <w:rPr>
      <w:sz w:val="20"/>
      <w:szCs w:val="22"/>
      <w:lang w:val="en-US"/>
    </w:rPr>
  </w:style>
  <w:style w:type="paragraph" w:styleId="TOC6">
    <w:name w:val="toc 6"/>
    <w:basedOn w:val="Normal"/>
    <w:next w:val="Normal"/>
    <w:autoRedefine/>
    <w:semiHidden/>
    <w:unhideWhenUsed/>
    <w:rsid w:val="00D30463"/>
    <w:pPr>
      <w:spacing w:after="100"/>
      <w:ind w:left="1000"/>
    </w:pPr>
    <w:rPr>
      <w:sz w:val="20"/>
      <w:szCs w:val="22"/>
      <w:lang w:val="en-US"/>
    </w:rPr>
  </w:style>
  <w:style w:type="paragraph" w:styleId="TOC7">
    <w:name w:val="toc 7"/>
    <w:basedOn w:val="Normal"/>
    <w:next w:val="Normal"/>
    <w:autoRedefine/>
    <w:semiHidden/>
    <w:unhideWhenUsed/>
    <w:rsid w:val="00D30463"/>
    <w:pPr>
      <w:spacing w:after="100"/>
      <w:ind w:left="1200"/>
    </w:pPr>
    <w:rPr>
      <w:sz w:val="20"/>
      <w:szCs w:val="22"/>
      <w:lang w:val="en-US"/>
    </w:rPr>
  </w:style>
  <w:style w:type="paragraph" w:styleId="TOC8">
    <w:name w:val="toc 8"/>
    <w:basedOn w:val="Normal"/>
    <w:next w:val="Normal"/>
    <w:autoRedefine/>
    <w:semiHidden/>
    <w:unhideWhenUsed/>
    <w:rsid w:val="00D30463"/>
    <w:pPr>
      <w:spacing w:after="100"/>
      <w:ind w:left="1400"/>
    </w:pPr>
    <w:rPr>
      <w:sz w:val="20"/>
      <w:szCs w:val="22"/>
      <w:lang w:val="en-US"/>
    </w:rPr>
  </w:style>
  <w:style w:type="paragraph" w:styleId="TOC9">
    <w:name w:val="toc 9"/>
    <w:basedOn w:val="Normal"/>
    <w:next w:val="Normal"/>
    <w:autoRedefine/>
    <w:semiHidden/>
    <w:unhideWhenUsed/>
    <w:rsid w:val="00D30463"/>
    <w:pPr>
      <w:spacing w:after="100"/>
      <w:ind w:left="1600"/>
    </w:pPr>
    <w:rPr>
      <w:sz w:val="20"/>
      <w:szCs w:val="22"/>
      <w:lang w:val="en-US"/>
    </w:rPr>
  </w:style>
  <w:style w:type="paragraph" w:styleId="TOCHeading">
    <w:name w:val="TOC Heading"/>
    <w:basedOn w:val="Heading1"/>
    <w:next w:val="Normal"/>
    <w:semiHidden/>
    <w:unhideWhenUsed/>
    <w:qFormat/>
    <w:rsid w:val="00D30463"/>
    <w:pPr>
      <w:outlineLvl w:val="9"/>
    </w:pPr>
  </w:style>
  <w:style w:type="table" w:styleId="TableGrid">
    <w:name w:val="Table Grid"/>
    <w:basedOn w:val="TableNormal"/>
    <w:uiPriority w:val="59"/>
    <w:rsid w:val="00215D62"/>
    <w:rPr>
      <w:sz w:val="24"/>
      <w:szCs w:val="24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62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D304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30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  <w:sz w:val="20"/>
      <w:szCs w:val="22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30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  <w:sz w:val="20"/>
      <w:szCs w:val="22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30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  <w:sz w:val="20"/>
      <w:szCs w:val="22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0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  <w:sz w:val="20"/>
      <w:szCs w:val="22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0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30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0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D30463"/>
    <w:rPr>
      <w:rFonts w:asciiTheme="majorHAnsi" w:eastAsiaTheme="majorEastAsia" w:hAnsiTheme="majorHAnsi"/>
      <w:color w:val="FFFFFF" w:themeColor="background1"/>
      <w:sz w:val="120"/>
      <w:szCs w:val="120"/>
      <w:lang w:val="en-US"/>
    </w:rPr>
  </w:style>
  <w:style w:type="paragraph" w:customStyle="1" w:styleId="Year">
    <w:name w:val="Year"/>
    <w:basedOn w:val="Normal"/>
    <w:rsid w:val="00D30463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  <w:lang w:val="en-US"/>
    </w:rPr>
  </w:style>
  <w:style w:type="character" w:styleId="PlaceholderText">
    <w:name w:val="Placeholder Text"/>
    <w:basedOn w:val="DefaultParagraphFont"/>
    <w:rsid w:val="00D30463"/>
    <w:rPr>
      <w:color w:val="808080"/>
    </w:rPr>
  </w:style>
  <w:style w:type="paragraph" w:styleId="Subtitle">
    <w:name w:val="Subtitle"/>
    <w:basedOn w:val="Normal"/>
    <w:next w:val="Normal"/>
    <w:link w:val="SubtitleChar"/>
    <w:rsid w:val="00D30463"/>
    <w:pPr>
      <w:spacing w:before="120" w:after="120"/>
    </w:pPr>
    <w:rPr>
      <w:b/>
      <w:color w:val="FFFFFF" w:themeColor="background1"/>
      <w:lang w:val="en-US"/>
    </w:rPr>
  </w:style>
  <w:style w:type="character" w:customStyle="1" w:styleId="SubtitleChar">
    <w:name w:val="Subtitle Char"/>
    <w:basedOn w:val="DefaultParagraphFont"/>
    <w:link w:val="Subtitle"/>
    <w:rsid w:val="00D3046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rsid w:val="00D30463"/>
    <w:rPr>
      <w:rFonts w:asciiTheme="majorHAnsi" w:eastAsiaTheme="majorEastAsia" w:hAnsiTheme="majorHAnsi"/>
      <w:color w:val="FFFFFF" w:themeColor="background1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D3046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SpaceBetween">
    <w:name w:val="Space Between"/>
    <w:basedOn w:val="Normal"/>
    <w:rsid w:val="00D30463"/>
    <w:rPr>
      <w:sz w:val="4"/>
      <w:szCs w:val="22"/>
      <w:lang w:val="en-US"/>
    </w:rPr>
  </w:style>
  <w:style w:type="paragraph" w:customStyle="1" w:styleId="Days">
    <w:name w:val="Days"/>
    <w:basedOn w:val="Normal"/>
    <w:rsid w:val="00D30463"/>
    <w:pPr>
      <w:spacing w:before="40" w:after="40"/>
      <w:jc w:val="center"/>
    </w:pPr>
    <w:rPr>
      <w:color w:val="7F7F7F" w:themeColor="text1" w:themeTint="80"/>
      <w:sz w:val="22"/>
      <w:lang w:val="en-US"/>
    </w:rPr>
  </w:style>
  <w:style w:type="table" w:customStyle="1" w:styleId="TableCalendar">
    <w:name w:val="Table Calendar"/>
    <w:basedOn w:val="TableNormal"/>
    <w:rsid w:val="00D3046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D30463"/>
    <w:pPr>
      <w:spacing w:before="40" w:after="40"/>
    </w:pPr>
    <w:rPr>
      <w:sz w:val="18"/>
      <w:szCs w:val="18"/>
      <w:lang w:val="en-US"/>
    </w:rPr>
  </w:style>
  <w:style w:type="paragraph" w:customStyle="1" w:styleId="Dates">
    <w:name w:val="Dates"/>
    <w:basedOn w:val="Normal"/>
    <w:rsid w:val="00D30463"/>
    <w:pPr>
      <w:jc w:val="right"/>
    </w:pPr>
    <w:rPr>
      <w:color w:val="7F7F7F" w:themeColor="text1" w:themeTint="80"/>
      <w:sz w:val="22"/>
      <w:szCs w:val="22"/>
      <w:lang w:val="en-US"/>
    </w:rPr>
  </w:style>
  <w:style w:type="paragraph" w:styleId="BodyText">
    <w:name w:val="Body Text"/>
    <w:basedOn w:val="Normal"/>
    <w:link w:val="BodyTextChar"/>
    <w:semiHidden/>
    <w:unhideWhenUsed/>
    <w:rsid w:val="00D30463"/>
    <w:pPr>
      <w:spacing w:after="120"/>
    </w:pPr>
    <w:rPr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D30463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D304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BlockText">
    <w:name w:val="Block Text"/>
    <w:basedOn w:val="Normal"/>
    <w:semiHidden/>
    <w:unhideWhenUsed/>
    <w:rsid w:val="00D30463"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  <w:sz w:val="20"/>
      <w:szCs w:val="22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D30463"/>
    <w:pPr>
      <w:spacing w:after="120"/>
      <w:ind w:left="360"/>
    </w:pPr>
    <w:rPr>
      <w:sz w:val="20"/>
      <w:szCs w:val="22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D30463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D304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304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30463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D30463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D3046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30463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D30463"/>
    <w:pPr>
      <w:spacing w:after="120" w:line="480" w:lineRule="auto"/>
      <w:ind w:left="360"/>
    </w:pPr>
    <w:rPr>
      <w:sz w:val="20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0463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D30463"/>
    <w:pPr>
      <w:spacing w:after="120"/>
      <w:ind w:left="360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046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30463"/>
    <w:pPr>
      <w:spacing w:after="200"/>
    </w:pPr>
    <w:rPr>
      <w:b/>
      <w:bCs/>
      <w:color w:val="92BC00" w:themeColor="accent1"/>
      <w:sz w:val="18"/>
      <w:szCs w:val="18"/>
      <w:lang w:val="en-US"/>
    </w:rPr>
  </w:style>
  <w:style w:type="paragraph" w:styleId="Closing">
    <w:name w:val="Closing"/>
    <w:basedOn w:val="Normal"/>
    <w:link w:val="Closing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ClosingChar">
    <w:name w:val="Closing Char"/>
    <w:basedOn w:val="DefaultParagraphFont"/>
    <w:link w:val="Closing"/>
    <w:semiHidden/>
    <w:rsid w:val="00D30463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D30463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30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30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304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D30463"/>
    <w:rPr>
      <w:sz w:val="20"/>
      <w:szCs w:val="22"/>
      <w:lang w:val="en-US"/>
    </w:rPr>
  </w:style>
  <w:style w:type="character" w:customStyle="1" w:styleId="DateChar">
    <w:name w:val="Date Char"/>
    <w:basedOn w:val="DefaultParagraphFont"/>
    <w:link w:val="Date"/>
    <w:semiHidden/>
    <w:rsid w:val="00D30463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D30463"/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D304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30463"/>
    <w:rPr>
      <w:sz w:val="20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D30463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D30463"/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30463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304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semiHidden/>
    <w:unhideWhenUsed/>
    <w:rsid w:val="00D30463"/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D30463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D30463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30463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30463"/>
    <w:pPr>
      <w:tabs>
        <w:tab w:val="center" w:pos="4680"/>
        <w:tab w:val="right" w:pos="9360"/>
      </w:tabs>
    </w:pPr>
    <w:rPr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30463"/>
    <w:rPr>
      <w:sz w:val="20"/>
    </w:rPr>
  </w:style>
  <w:style w:type="character" w:customStyle="1" w:styleId="Heading1Char">
    <w:name w:val="Heading 1 Char"/>
    <w:basedOn w:val="DefaultParagraphFont"/>
    <w:link w:val="Heading1"/>
    <w:rsid w:val="00D3046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30463"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D30463"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D30463"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D30463"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D30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30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30463"/>
    <w:rPr>
      <w:i/>
      <w:iCs/>
      <w:sz w:val="20"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rsid w:val="00D30463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D30463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304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Index2">
    <w:name w:val="index 2"/>
    <w:basedOn w:val="Normal"/>
    <w:next w:val="Normal"/>
    <w:autoRedefine/>
    <w:semiHidden/>
    <w:unhideWhenUsed/>
    <w:rsid w:val="00D30463"/>
    <w:pPr>
      <w:ind w:left="400" w:hanging="200"/>
    </w:pPr>
    <w:rPr>
      <w:sz w:val="20"/>
      <w:szCs w:val="22"/>
      <w:lang w:val="en-US"/>
    </w:rPr>
  </w:style>
  <w:style w:type="paragraph" w:styleId="Index3">
    <w:name w:val="index 3"/>
    <w:basedOn w:val="Normal"/>
    <w:next w:val="Normal"/>
    <w:autoRedefine/>
    <w:semiHidden/>
    <w:unhideWhenUsed/>
    <w:rsid w:val="00D30463"/>
    <w:pPr>
      <w:ind w:left="600" w:hanging="200"/>
    </w:pPr>
    <w:rPr>
      <w:sz w:val="20"/>
      <w:szCs w:val="22"/>
      <w:lang w:val="en-US"/>
    </w:rPr>
  </w:style>
  <w:style w:type="paragraph" w:styleId="Index4">
    <w:name w:val="index 4"/>
    <w:basedOn w:val="Normal"/>
    <w:next w:val="Normal"/>
    <w:autoRedefine/>
    <w:semiHidden/>
    <w:unhideWhenUsed/>
    <w:rsid w:val="00D30463"/>
    <w:pPr>
      <w:ind w:left="800" w:hanging="200"/>
    </w:pPr>
    <w:rPr>
      <w:sz w:val="20"/>
      <w:szCs w:val="22"/>
      <w:lang w:val="en-US"/>
    </w:rPr>
  </w:style>
  <w:style w:type="paragraph" w:styleId="Index5">
    <w:name w:val="index 5"/>
    <w:basedOn w:val="Normal"/>
    <w:next w:val="Normal"/>
    <w:autoRedefine/>
    <w:semiHidden/>
    <w:unhideWhenUsed/>
    <w:rsid w:val="00D30463"/>
    <w:pPr>
      <w:ind w:left="1000" w:hanging="200"/>
    </w:pPr>
    <w:rPr>
      <w:sz w:val="20"/>
      <w:szCs w:val="22"/>
      <w:lang w:val="en-US"/>
    </w:rPr>
  </w:style>
  <w:style w:type="paragraph" w:styleId="Index6">
    <w:name w:val="index 6"/>
    <w:basedOn w:val="Normal"/>
    <w:next w:val="Normal"/>
    <w:autoRedefine/>
    <w:semiHidden/>
    <w:unhideWhenUsed/>
    <w:rsid w:val="00D30463"/>
    <w:pPr>
      <w:ind w:left="1200" w:hanging="200"/>
    </w:pPr>
    <w:rPr>
      <w:sz w:val="20"/>
      <w:szCs w:val="22"/>
      <w:lang w:val="en-US"/>
    </w:rPr>
  </w:style>
  <w:style w:type="paragraph" w:styleId="Index7">
    <w:name w:val="index 7"/>
    <w:basedOn w:val="Normal"/>
    <w:next w:val="Normal"/>
    <w:autoRedefine/>
    <w:semiHidden/>
    <w:unhideWhenUsed/>
    <w:rsid w:val="00D30463"/>
    <w:pPr>
      <w:ind w:left="1400" w:hanging="200"/>
    </w:pPr>
    <w:rPr>
      <w:sz w:val="20"/>
      <w:szCs w:val="22"/>
      <w:lang w:val="en-US"/>
    </w:rPr>
  </w:style>
  <w:style w:type="paragraph" w:styleId="Index8">
    <w:name w:val="index 8"/>
    <w:basedOn w:val="Normal"/>
    <w:next w:val="Normal"/>
    <w:autoRedefine/>
    <w:semiHidden/>
    <w:unhideWhenUsed/>
    <w:rsid w:val="00D30463"/>
    <w:pPr>
      <w:ind w:left="1600" w:hanging="200"/>
    </w:pPr>
    <w:rPr>
      <w:sz w:val="20"/>
      <w:szCs w:val="22"/>
      <w:lang w:val="en-US"/>
    </w:rPr>
  </w:style>
  <w:style w:type="paragraph" w:styleId="Index9">
    <w:name w:val="index 9"/>
    <w:basedOn w:val="Normal"/>
    <w:next w:val="Normal"/>
    <w:autoRedefine/>
    <w:semiHidden/>
    <w:unhideWhenUsed/>
    <w:rsid w:val="00D30463"/>
    <w:pPr>
      <w:ind w:left="1800" w:hanging="200"/>
    </w:pPr>
    <w:rPr>
      <w:sz w:val="20"/>
      <w:szCs w:val="22"/>
      <w:lang w:val="en-US"/>
    </w:rPr>
  </w:style>
  <w:style w:type="paragraph" w:styleId="IndexHeading">
    <w:name w:val="index heading"/>
    <w:basedOn w:val="Normal"/>
    <w:next w:val="Index1"/>
    <w:semiHidden/>
    <w:unhideWhenUsed/>
    <w:rsid w:val="00D30463"/>
    <w:rPr>
      <w:rFonts w:asciiTheme="majorHAnsi" w:eastAsiaTheme="majorEastAsia" w:hAnsiTheme="majorHAnsi" w:cstheme="majorBidi"/>
      <w:b/>
      <w:bCs/>
      <w:sz w:val="20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qFormat/>
    <w:rsid w:val="00D30463"/>
    <w:pPr>
      <w:pBdr>
        <w:bottom w:val="single" w:sz="4" w:space="4" w:color="92BC00" w:themeColor="accent1"/>
      </w:pBdr>
      <w:spacing w:before="200" w:after="280"/>
      <w:ind w:left="936" w:right="936"/>
    </w:pPr>
    <w:rPr>
      <w:b/>
      <w:bCs/>
      <w:i/>
      <w:iCs/>
      <w:color w:val="92BC00" w:themeColor="accent1"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rsid w:val="00D30463"/>
    <w:rPr>
      <w:b/>
      <w:bCs/>
      <w:i/>
      <w:iCs/>
      <w:color w:val="92BC00" w:themeColor="accent1"/>
      <w:sz w:val="20"/>
    </w:rPr>
  </w:style>
  <w:style w:type="paragraph" w:styleId="List">
    <w:name w:val="List"/>
    <w:basedOn w:val="Normal"/>
    <w:semiHidden/>
    <w:unhideWhenUsed/>
    <w:rsid w:val="00D30463"/>
    <w:pPr>
      <w:ind w:left="360" w:hanging="360"/>
      <w:contextualSpacing/>
    </w:pPr>
    <w:rPr>
      <w:sz w:val="20"/>
      <w:szCs w:val="22"/>
      <w:lang w:val="en-US"/>
    </w:rPr>
  </w:style>
  <w:style w:type="paragraph" w:styleId="List2">
    <w:name w:val="List 2"/>
    <w:basedOn w:val="Normal"/>
    <w:semiHidden/>
    <w:unhideWhenUsed/>
    <w:rsid w:val="00D30463"/>
    <w:pPr>
      <w:ind w:left="720" w:hanging="360"/>
      <w:contextualSpacing/>
    </w:pPr>
    <w:rPr>
      <w:sz w:val="20"/>
      <w:szCs w:val="22"/>
      <w:lang w:val="en-US"/>
    </w:rPr>
  </w:style>
  <w:style w:type="paragraph" w:styleId="List3">
    <w:name w:val="List 3"/>
    <w:basedOn w:val="Normal"/>
    <w:semiHidden/>
    <w:unhideWhenUsed/>
    <w:rsid w:val="00D30463"/>
    <w:pPr>
      <w:ind w:left="1080" w:hanging="360"/>
      <w:contextualSpacing/>
    </w:pPr>
    <w:rPr>
      <w:sz w:val="20"/>
      <w:szCs w:val="22"/>
      <w:lang w:val="en-US"/>
    </w:rPr>
  </w:style>
  <w:style w:type="paragraph" w:styleId="List4">
    <w:name w:val="List 4"/>
    <w:basedOn w:val="Normal"/>
    <w:semiHidden/>
    <w:unhideWhenUsed/>
    <w:rsid w:val="00D30463"/>
    <w:pPr>
      <w:ind w:left="1440" w:hanging="360"/>
      <w:contextualSpacing/>
    </w:pPr>
    <w:rPr>
      <w:sz w:val="20"/>
      <w:szCs w:val="22"/>
      <w:lang w:val="en-US"/>
    </w:rPr>
  </w:style>
  <w:style w:type="paragraph" w:styleId="List5">
    <w:name w:val="List 5"/>
    <w:basedOn w:val="Normal"/>
    <w:semiHidden/>
    <w:unhideWhenUsed/>
    <w:rsid w:val="00D30463"/>
    <w:pPr>
      <w:ind w:left="1800" w:hanging="360"/>
      <w:contextualSpacing/>
    </w:pPr>
    <w:rPr>
      <w:sz w:val="20"/>
      <w:szCs w:val="22"/>
      <w:lang w:val="en-US"/>
    </w:rPr>
  </w:style>
  <w:style w:type="paragraph" w:styleId="ListBullet">
    <w:name w:val="List Bullet"/>
    <w:basedOn w:val="Normal"/>
    <w:semiHidden/>
    <w:unhideWhenUsed/>
    <w:rsid w:val="00D30463"/>
    <w:pPr>
      <w:numPr>
        <w:numId w:val="1"/>
      </w:numPr>
      <w:contextualSpacing/>
    </w:pPr>
    <w:rPr>
      <w:sz w:val="20"/>
      <w:szCs w:val="22"/>
      <w:lang w:val="en-US"/>
    </w:rPr>
  </w:style>
  <w:style w:type="paragraph" w:styleId="ListBullet2">
    <w:name w:val="List Bullet 2"/>
    <w:basedOn w:val="Normal"/>
    <w:semiHidden/>
    <w:unhideWhenUsed/>
    <w:rsid w:val="00D30463"/>
    <w:pPr>
      <w:numPr>
        <w:numId w:val="2"/>
      </w:numPr>
      <w:contextualSpacing/>
    </w:pPr>
    <w:rPr>
      <w:sz w:val="20"/>
      <w:szCs w:val="22"/>
      <w:lang w:val="en-US"/>
    </w:rPr>
  </w:style>
  <w:style w:type="paragraph" w:styleId="ListBullet3">
    <w:name w:val="List Bullet 3"/>
    <w:basedOn w:val="Normal"/>
    <w:semiHidden/>
    <w:unhideWhenUsed/>
    <w:rsid w:val="00D30463"/>
    <w:pPr>
      <w:numPr>
        <w:numId w:val="3"/>
      </w:numPr>
      <w:contextualSpacing/>
    </w:pPr>
    <w:rPr>
      <w:sz w:val="20"/>
      <w:szCs w:val="22"/>
      <w:lang w:val="en-US"/>
    </w:rPr>
  </w:style>
  <w:style w:type="paragraph" w:styleId="ListBullet4">
    <w:name w:val="List Bullet 4"/>
    <w:basedOn w:val="Normal"/>
    <w:semiHidden/>
    <w:unhideWhenUsed/>
    <w:rsid w:val="00D30463"/>
    <w:pPr>
      <w:numPr>
        <w:numId w:val="4"/>
      </w:numPr>
      <w:contextualSpacing/>
    </w:pPr>
    <w:rPr>
      <w:sz w:val="20"/>
      <w:szCs w:val="22"/>
      <w:lang w:val="en-US"/>
    </w:rPr>
  </w:style>
  <w:style w:type="paragraph" w:styleId="ListBullet5">
    <w:name w:val="List Bullet 5"/>
    <w:basedOn w:val="Normal"/>
    <w:semiHidden/>
    <w:unhideWhenUsed/>
    <w:rsid w:val="00D30463"/>
    <w:pPr>
      <w:numPr>
        <w:numId w:val="5"/>
      </w:numPr>
      <w:contextualSpacing/>
    </w:pPr>
    <w:rPr>
      <w:sz w:val="20"/>
      <w:szCs w:val="22"/>
      <w:lang w:val="en-US"/>
    </w:rPr>
  </w:style>
  <w:style w:type="paragraph" w:styleId="ListContinue">
    <w:name w:val="List Continue"/>
    <w:basedOn w:val="Normal"/>
    <w:semiHidden/>
    <w:unhideWhenUsed/>
    <w:rsid w:val="00D30463"/>
    <w:pPr>
      <w:spacing w:after="120"/>
      <w:ind w:left="360"/>
      <w:contextualSpacing/>
    </w:pPr>
    <w:rPr>
      <w:sz w:val="20"/>
      <w:szCs w:val="22"/>
      <w:lang w:val="en-US"/>
    </w:rPr>
  </w:style>
  <w:style w:type="paragraph" w:styleId="ListContinue2">
    <w:name w:val="List Continue 2"/>
    <w:basedOn w:val="Normal"/>
    <w:semiHidden/>
    <w:unhideWhenUsed/>
    <w:rsid w:val="00D30463"/>
    <w:pPr>
      <w:spacing w:after="120"/>
      <w:ind w:left="720"/>
      <w:contextualSpacing/>
    </w:pPr>
    <w:rPr>
      <w:sz w:val="20"/>
      <w:szCs w:val="22"/>
      <w:lang w:val="en-US"/>
    </w:rPr>
  </w:style>
  <w:style w:type="paragraph" w:styleId="ListContinue3">
    <w:name w:val="List Continue 3"/>
    <w:basedOn w:val="Normal"/>
    <w:semiHidden/>
    <w:unhideWhenUsed/>
    <w:rsid w:val="00D30463"/>
    <w:pPr>
      <w:spacing w:after="120"/>
      <w:ind w:left="1080"/>
      <w:contextualSpacing/>
    </w:pPr>
    <w:rPr>
      <w:sz w:val="20"/>
      <w:szCs w:val="22"/>
      <w:lang w:val="en-US"/>
    </w:rPr>
  </w:style>
  <w:style w:type="paragraph" w:styleId="ListContinue4">
    <w:name w:val="List Continue 4"/>
    <w:basedOn w:val="Normal"/>
    <w:semiHidden/>
    <w:unhideWhenUsed/>
    <w:rsid w:val="00D30463"/>
    <w:pPr>
      <w:spacing w:after="120"/>
      <w:ind w:left="1440"/>
      <w:contextualSpacing/>
    </w:pPr>
    <w:rPr>
      <w:sz w:val="20"/>
      <w:szCs w:val="22"/>
      <w:lang w:val="en-US"/>
    </w:rPr>
  </w:style>
  <w:style w:type="paragraph" w:styleId="ListContinue5">
    <w:name w:val="List Continue 5"/>
    <w:basedOn w:val="Normal"/>
    <w:semiHidden/>
    <w:unhideWhenUsed/>
    <w:rsid w:val="00D30463"/>
    <w:pPr>
      <w:spacing w:after="120"/>
      <w:ind w:left="1800"/>
      <w:contextualSpacing/>
    </w:pPr>
    <w:rPr>
      <w:sz w:val="20"/>
      <w:szCs w:val="22"/>
      <w:lang w:val="en-US"/>
    </w:rPr>
  </w:style>
  <w:style w:type="paragraph" w:styleId="ListNumber">
    <w:name w:val="List Number"/>
    <w:basedOn w:val="Normal"/>
    <w:semiHidden/>
    <w:unhideWhenUsed/>
    <w:rsid w:val="00D30463"/>
    <w:pPr>
      <w:numPr>
        <w:numId w:val="6"/>
      </w:numPr>
      <w:contextualSpacing/>
    </w:pPr>
    <w:rPr>
      <w:sz w:val="20"/>
      <w:szCs w:val="22"/>
      <w:lang w:val="en-US"/>
    </w:rPr>
  </w:style>
  <w:style w:type="paragraph" w:styleId="ListNumber2">
    <w:name w:val="List Number 2"/>
    <w:basedOn w:val="Normal"/>
    <w:semiHidden/>
    <w:unhideWhenUsed/>
    <w:rsid w:val="00D30463"/>
    <w:pPr>
      <w:numPr>
        <w:numId w:val="7"/>
      </w:numPr>
      <w:contextualSpacing/>
    </w:pPr>
    <w:rPr>
      <w:sz w:val="20"/>
      <w:szCs w:val="22"/>
      <w:lang w:val="en-US"/>
    </w:rPr>
  </w:style>
  <w:style w:type="paragraph" w:styleId="ListNumber3">
    <w:name w:val="List Number 3"/>
    <w:basedOn w:val="Normal"/>
    <w:semiHidden/>
    <w:unhideWhenUsed/>
    <w:rsid w:val="00D30463"/>
    <w:pPr>
      <w:numPr>
        <w:numId w:val="8"/>
      </w:numPr>
      <w:contextualSpacing/>
    </w:pPr>
    <w:rPr>
      <w:sz w:val="20"/>
      <w:szCs w:val="22"/>
      <w:lang w:val="en-US"/>
    </w:rPr>
  </w:style>
  <w:style w:type="paragraph" w:styleId="ListNumber4">
    <w:name w:val="List Number 4"/>
    <w:basedOn w:val="Normal"/>
    <w:semiHidden/>
    <w:unhideWhenUsed/>
    <w:rsid w:val="00D30463"/>
    <w:pPr>
      <w:numPr>
        <w:numId w:val="9"/>
      </w:numPr>
      <w:contextualSpacing/>
    </w:pPr>
    <w:rPr>
      <w:sz w:val="20"/>
      <w:szCs w:val="22"/>
      <w:lang w:val="en-US"/>
    </w:rPr>
  </w:style>
  <w:style w:type="paragraph" w:styleId="ListNumber5">
    <w:name w:val="List Number 5"/>
    <w:basedOn w:val="Normal"/>
    <w:semiHidden/>
    <w:unhideWhenUsed/>
    <w:rsid w:val="00D30463"/>
    <w:pPr>
      <w:numPr>
        <w:numId w:val="10"/>
      </w:numPr>
      <w:contextualSpacing/>
    </w:pPr>
    <w:rPr>
      <w:sz w:val="20"/>
      <w:szCs w:val="22"/>
      <w:lang w:val="en-US"/>
    </w:rPr>
  </w:style>
  <w:style w:type="paragraph" w:styleId="ListParagraph">
    <w:name w:val="List Paragraph"/>
    <w:basedOn w:val="Normal"/>
    <w:qFormat/>
    <w:rsid w:val="00D30463"/>
    <w:pPr>
      <w:ind w:left="720"/>
      <w:contextualSpacing/>
    </w:pPr>
    <w:rPr>
      <w:sz w:val="20"/>
      <w:szCs w:val="22"/>
      <w:lang w:val="en-US"/>
    </w:rPr>
  </w:style>
  <w:style w:type="paragraph" w:styleId="MacroText">
    <w:name w:val="macro"/>
    <w:link w:val="MacroTextChar"/>
    <w:semiHidden/>
    <w:unhideWhenUsed/>
    <w:rsid w:val="00D304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304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304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D304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30463"/>
    <w:rPr>
      <w:sz w:val="20"/>
    </w:rPr>
  </w:style>
  <w:style w:type="paragraph" w:styleId="NormalWeb">
    <w:name w:val="Normal (Web)"/>
    <w:basedOn w:val="Normal"/>
    <w:semiHidden/>
    <w:unhideWhenUsed/>
    <w:rsid w:val="00D30463"/>
    <w:rPr>
      <w:rFonts w:ascii="Times New Roman" w:hAnsi="Times New Roman" w:cs="Times New Roman"/>
      <w:lang w:val="en-US"/>
    </w:rPr>
  </w:style>
  <w:style w:type="paragraph" w:styleId="NormalIndent">
    <w:name w:val="Normal Indent"/>
    <w:basedOn w:val="Normal"/>
    <w:semiHidden/>
    <w:unhideWhenUsed/>
    <w:rsid w:val="00D30463"/>
    <w:pPr>
      <w:ind w:left="720"/>
    </w:pPr>
    <w:rPr>
      <w:sz w:val="20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D30463"/>
    <w:rPr>
      <w:sz w:val="20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rsid w:val="00D30463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D30463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D304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30463"/>
    <w:rPr>
      <w:i/>
      <w:iCs/>
      <w:color w:val="000000" w:themeColor="text1"/>
      <w:sz w:val="20"/>
      <w:szCs w:val="22"/>
      <w:lang w:val="en-US"/>
    </w:rPr>
  </w:style>
  <w:style w:type="character" w:customStyle="1" w:styleId="QuoteChar">
    <w:name w:val="Quote Char"/>
    <w:basedOn w:val="DefaultParagraphFont"/>
    <w:link w:val="Quote"/>
    <w:rsid w:val="00D3046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30463"/>
    <w:rPr>
      <w:sz w:val="20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D30463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D30463"/>
    <w:pPr>
      <w:ind w:left="4320"/>
    </w:pPr>
    <w:rPr>
      <w:sz w:val="20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semiHidden/>
    <w:rsid w:val="00D30463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D30463"/>
    <w:pPr>
      <w:ind w:left="200" w:hanging="200"/>
    </w:pPr>
    <w:rPr>
      <w:sz w:val="20"/>
      <w:szCs w:val="22"/>
      <w:lang w:val="en-US"/>
    </w:rPr>
  </w:style>
  <w:style w:type="paragraph" w:styleId="TableofFigures">
    <w:name w:val="table of figures"/>
    <w:basedOn w:val="Normal"/>
    <w:next w:val="Normal"/>
    <w:semiHidden/>
    <w:unhideWhenUsed/>
    <w:rsid w:val="00D30463"/>
    <w:rPr>
      <w:sz w:val="20"/>
      <w:szCs w:val="22"/>
      <w:lang w:val="en-US"/>
    </w:rPr>
  </w:style>
  <w:style w:type="paragraph" w:styleId="TOAHeading">
    <w:name w:val="toa heading"/>
    <w:basedOn w:val="Normal"/>
    <w:next w:val="Normal"/>
    <w:semiHidden/>
    <w:unhideWhenUsed/>
    <w:rsid w:val="00D30463"/>
    <w:pPr>
      <w:spacing w:before="120"/>
    </w:pPr>
    <w:rPr>
      <w:rFonts w:asciiTheme="majorHAnsi" w:eastAsiaTheme="majorEastAsia" w:hAnsiTheme="majorHAnsi" w:cstheme="majorBidi"/>
      <w:b/>
      <w:bCs/>
      <w:lang w:val="en-US"/>
    </w:rPr>
  </w:style>
  <w:style w:type="paragraph" w:styleId="TOC1">
    <w:name w:val="toc 1"/>
    <w:basedOn w:val="Normal"/>
    <w:next w:val="Normal"/>
    <w:autoRedefine/>
    <w:semiHidden/>
    <w:unhideWhenUsed/>
    <w:rsid w:val="00D30463"/>
    <w:pPr>
      <w:spacing w:after="100"/>
    </w:pPr>
    <w:rPr>
      <w:sz w:val="20"/>
      <w:szCs w:val="22"/>
      <w:lang w:val="en-US"/>
    </w:rPr>
  </w:style>
  <w:style w:type="paragraph" w:styleId="TOC2">
    <w:name w:val="toc 2"/>
    <w:basedOn w:val="Normal"/>
    <w:next w:val="Normal"/>
    <w:autoRedefine/>
    <w:semiHidden/>
    <w:unhideWhenUsed/>
    <w:rsid w:val="00D30463"/>
    <w:pPr>
      <w:spacing w:after="100"/>
      <w:ind w:left="200"/>
    </w:pPr>
    <w:rPr>
      <w:sz w:val="20"/>
      <w:szCs w:val="22"/>
      <w:lang w:val="en-US"/>
    </w:rPr>
  </w:style>
  <w:style w:type="paragraph" w:styleId="TOC3">
    <w:name w:val="toc 3"/>
    <w:basedOn w:val="Normal"/>
    <w:next w:val="Normal"/>
    <w:autoRedefine/>
    <w:semiHidden/>
    <w:unhideWhenUsed/>
    <w:rsid w:val="00D30463"/>
    <w:pPr>
      <w:spacing w:after="100"/>
      <w:ind w:left="400"/>
    </w:pPr>
    <w:rPr>
      <w:sz w:val="20"/>
      <w:szCs w:val="22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D30463"/>
    <w:pPr>
      <w:spacing w:after="100"/>
      <w:ind w:left="600"/>
    </w:pPr>
    <w:rPr>
      <w:sz w:val="20"/>
      <w:szCs w:val="22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D30463"/>
    <w:pPr>
      <w:spacing w:after="100"/>
      <w:ind w:left="800"/>
    </w:pPr>
    <w:rPr>
      <w:sz w:val="20"/>
      <w:szCs w:val="22"/>
      <w:lang w:val="en-US"/>
    </w:rPr>
  </w:style>
  <w:style w:type="paragraph" w:styleId="TOC6">
    <w:name w:val="toc 6"/>
    <w:basedOn w:val="Normal"/>
    <w:next w:val="Normal"/>
    <w:autoRedefine/>
    <w:semiHidden/>
    <w:unhideWhenUsed/>
    <w:rsid w:val="00D30463"/>
    <w:pPr>
      <w:spacing w:after="100"/>
      <w:ind w:left="1000"/>
    </w:pPr>
    <w:rPr>
      <w:sz w:val="20"/>
      <w:szCs w:val="22"/>
      <w:lang w:val="en-US"/>
    </w:rPr>
  </w:style>
  <w:style w:type="paragraph" w:styleId="TOC7">
    <w:name w:val="toc 7"/>
    <w:basedOn w:val="Normal"/>
    <w:next w:val="Normal"/>
    <w:autoRedefine/>
    <w:semiHidden/>
    <w:unhideWhenUsed/>
    <w:rsid w:val="00D30463"/>
    <w:pPr>
      <w:spacing w:after="100"/>
      <w:ind w:left="1200"/>
    </w:pPr>
    <w:rPr>
      <w:sz w:val="20"/>
      <w:szCs w:val="22"/>
      <w:lang w:val="en-US"/>
    </w:rPr>
  </w:style>
  <w:style w:type="paragraph" w:styleId="TOC8">
    <w:name w:val="toc 8"/>
    <w:basedOn w:val="Normal"/>
    <w:next w:val="Normal"/>
    <w:autoRedefine/>
    <w:semiHidden/>
    <w:unhideWhenUsed/>
    <w:rsid w:val="00D30463"/>
    <w:pPr>
      <w:spacing w:after="100"/>
      <w:ind w:left="1400"/>
    </w:pPr>
    <w:rPr>
      <w:sz w:val="20"/>
      <w:szCs w:val="22"/>
      <w:lang w:val="en-US"/>
    </w:rPr>
  </w:style>
  <w:style w:type="paragraph" w:styleId="TOC9">
    <w:name w:val="toc 9"/>
    <w:basedOn w:val="Normal"/>
    <w:next w:val="Normal"/>
    <w:autoRedefine/>
    <w:semiHidden/>
    <w:unhideWhenUsed/>
    <w:rsid w:val="00D30463"/>
    <w:pPr>
      <w:spacing w:after="100"/>
      <w:ind w:left="1600"/>
    </w:pPr>
    <w:rPr>
      <w:sz w:val="20"/>
      <w:szCs w:val="22"/>
      <w:lang w:val="en-US"/>
    </w:rPr>
  </w:style>
  <w:style w:type="paragraph" w:styleId="TOCHeading">
    <w:name w:val="TOC Heading"/>
    <w:basedOn w:val="Heading1"/>
    <w:next w:val="Normal"/>
    <w:semiHidden/>
    <w:unhideWhenUsed/>
    <w:qFormat/>
    <w:rsid w:val="00D30463"/>
    <w:pPr>
      <w:outlineLvl w:val="9"/>
    </w:pPr>
  </w:style>
  <w:style w:type="table" w:styleId="TableGrid">
    <w:name w:val="Table Grid"/>
    <w:basedOn w:val="TableNormal"/>
    <w:uiPriority w:val="59"/>
    <w:rsid w:val="00215D62"/>
    <w:rPr>
      <w:sz w:val="24"/>
      <w:szCs w:val="24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Banner%20Calendar.dotm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22</TotalTime>
  <Pages>4</Pages>
  <Words>391</Words>
  <Characters>2231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13</cp:revision>
  <dcterms:created xsi:type="dcterms:W3CDTF">2016-08-30T21:31:00Z</dcterms:created>
  <dcterms:modified xsi:type="dcterms:W3CDTF">2016-08-30T22:09:00Z</dcterms:modified>
  <cp:category/>
</cp:coreProperties>
</file>